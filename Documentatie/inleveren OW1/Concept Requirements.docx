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4AFA264D" w14:textId="77777777" w:rsidTr="00435586">
        <w:trPr>
          <w:trHeight w:val="5499"/>
        </w:trPr>
        <w:tc>
          <w:tcPr>
            <w:tcW w:w="9174" w:type="dxa"/>
          </w:tcPr>
          <w:bookmarkStart w:id="0" w:name="_Toc150337077"/>
          <w:p w14:paraId="520F2921" w14:textId="7D4261E9" w:rsidR="00C70048" w:rsidRDefault="0012668C" w:rsidP="00BA6A2C">
            <w:pPr>
              <w:pStyle w:val="Kop1-geennr"/>
              <w:rPr>
                <w:rFonts w:asciiTheme="minorHAnsi" w:hAnsiTheme="minorHAnsi" w:cstheme="minorHAnsi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C8C897B2B2B749969E1E5EEDF13B1CB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347C6">
                  <w:t>MNSE project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color w:val="E50056"/>
                <w:sz w:val="40"/>
              </w:rPr>
              <w:t>_</w:t>
            </w:r>
            <w:bookmarkEnd w:id="0"/>
          </w:p>
          <w:p w14:paraId="2AA9B10E" w14:textId="1CB025CE" w:rsidR="00753826" w:rsidRPr="00753826" w:rsidRDefault="001347C6" w:rsidP="00435586">
            <w:pPr>
              <w:pStyle w:val="Subtitle"/>
            </w:pPr>
            <w:r>
              <w:t>Concept requirements</w:t>
            </w:r>
          </w:p>
        </w:tc>
      </w:tr>
    </w:tbl>
    <w:p w14:paraId="799C24FF" w14:textId="77777777" w:rsidR="00BA6A2C" w:rsidRDefault="00BA6A2C" w:rsidP="00C15563">
      <w:pPr>
        <w:pStyle w:val="Auteur"/>
      </w:pPr>
    </w:p>
    <w:tbl>
      <w:tblPr>
        <w:tblStyle w:val="TableGrid0"/>
        <w:tblW w:w="9776" w:type="dxa"/>
        <w:tblLook w:val="0600" w:firstRow="0" w:lastRow="0" w:firstColumn="0" w:lastColumn="0" w:noHBand="1" w:noVBand="1"/>
      </w:tblPr>
      <w:tblGrid>
        <w:gridCol w:w="2057"/>
        <w:gridCol w:w="7719"/>
      </w:tblGrid>
      <w:tr w:rsidR="005F67F3" w:rsidRPr="00655DA4" w14:paraId="257ACBCC" w14:textId="77777777">
        <w:tc>
          <w:tcPr>
            <w:tcW w:w="2057" w:type="dxa"/>
          </w:tcPr>
          <w:p w14:paraId="080D8B24" w14:textId="77777777" w:rsidR="005F67F3" w:rsidRDefault="005F67F3">
            <w:pPr>
              <w:pStyle w:val="Auteur"/>
            </w:pPr>
            <w:r>
              <w:t>Student(en)</w:t>
            </w:r>
          </w:p>
        </w:tc>
        <w:tc>
          <w:tcPr>
            <w:tcW w:w="7719" w:type="dxa"/>
          </w:tcPr>
          <w:p w14:paraId="0A9F89EC" w14:textId="77777777" w:rsidR="005F67F3" w:rsidRPr="00A11749" w:rsidRDefault="005F67F3">
            <w:pPr>
              <w:pStyle w:val="Auteur"/>
              <w:rPr>
                <w:lang w:val="en-US"/>
              </w:rPr>
            </w:pPr>
            <w:r w:rsidRPr="00C23E3F">
              <w:rPr>
                <w:lang w:val="en-GB"/>
              </w:rPr>
              <w:t>Timothy Swaab</w:t>
            </w:r>
            <w:r>
              <w:rPr>
                <w:lang w:val="en-GB"/>
              </w:rPr>
              <w:t xml:space="preserve"> (</w:t>
            </w:r>
            <w:r w:rsidRPr="00A11749">
              <w:rPr>
                <w:lang w:val="en-US"/>
              </w:rPr>
              <w:t>2108588</w:t>
            </w:r>
            <w:r>
              <w:rPr>
                <w:lang w:val="en-GB"/>
              </w:rPr>
              <w:t>)</w:t>
            </w:r>
            <w:r w:rsidRPr="00C23E3F">
              <w:rPr>
                <w:lang w:val="en-GB"/>
              </w:rPr>
              <w:t>, Thomas Toussaint</w:t>
            </w:r>
            <w:r>
              <w:rPr>
                <w:lang w:val="en-GB"/>
              </w:rPr>
              <w:t xml:space="preserve"> (</w:t>
            </w:r>
            <w:r w:rsidRPr="00A11749">
              <w:rPr>
                <w:lang w:val="en-US"/>
              </w:rPr>
              <w:t>1676673</w:t>
            </w:r>
            <w:r>
              <w:rPr>
                <w:lang w:val="en-US"/>
              </w:rPr>
              <w:t>)</w:t>
            </w:r>
            <w:r w:rsidRPr="00C23E3F">
              <w:rPr>
                <w:lang w:val="en-GB"/>
              </w:rPr>
              <w:t xml:space="preserve">, </w:t>
            </w:r>
            <w:r>
              <w:rPr>
                <w:lang w:val="en-GB"/>
              </w:rPr>
              <w:t>Tamer Kersten (</w:t>
            </w:r>
            <w:r w:rsidRPr="00A11749">
              <w:rPr>
                <w:lang w:val="en-US"/>
              </w:rPr>
              <w:t>1675227</w:t>
            </w:r>
            <w:r>
              <w:rPr>
                <w:lang w:val="en-GB"/>
              </w:rPr>
              <w:t>), Jorian Borst (</w:t>
            </w:r>
            <w:r w:rsidRPr="00A11749">
              <w:rPr>
                <w:lang w:val="en-US"/>
              </w:rPr>
              <w:t>574013</w:t>
            </w:r>
            <w:r>
              <w:rPr>
                <w:lang w:val="en-US"/>
              </w:rPr>
              <w:t>)</w:t>
            </w:r>
          </w:p>
        </w:tc>
      </w:tr>
      <w:tr w:rsidR="005F67F3" w14:paraId="55000E9F" w14:textId="77777777">
        <w:tc>
          <w:tcPr>
            <w:tcW w:w="2057" w:type="dxa"/>
          </w:tcPr>
          <w:p w14:paraId="72E91943" w14:textId="77777777" w:rsidR="005F67F3" w:rsidRDefault="005F67F3">
            <w:pPr>
              <w:pStyle w:val="Auteur"/>
            </w:pPr>
            <w:r>
              <w:t>Klas</w:t>
            </w:r>
          </w:p>
        </w:tc>
        <w:tc>
          <w:tcPr>
            <w:tcW w:w="7719" w:type="dxa"/>
          </w:tcPr>
          <w:p w14:paraId="737B1C78" w14:textId="77777777" w:rsidR="005F67F3" w:rsidRDefault="005F67F3">
            <w:pPr>
              <w:pStyle w:val="Auteur"/>
            </w:pPr>
            <w:r>
              <w:t>ITN-MNSE-A-s</w:t>
            </w:r>
          </w:p>
        </w:tc>
      </w:tr>
      <w:tr w:rsidR="005F67F3" w14:paraId="15868880" w14:textId="77777777">
        <w:tc>
          <w:tcPr>
            <w:tcW w:w="2057" w:type="dxa"/>
          </w:tcPr>
          <w:p w14:paraId="7E3DBA4E" w14:textId="77777777" w:rsidR="005F67F3" w:rsidRDefault="005F67F3">
            <w:pPr>
              <w:pStyle w:val="Auteur"/>
            </w:pPr>
            <w:r>
              <w:t>Docent(en)</w:t>
            </w:r>
          </w:p>
        </w:tc>
        <w:tc>
          <w:tcPr>
            <w:tcW w:w="7719" w:type="dxa"/>
          </w:tcPr>
          <w:p w14:paraId="21214CA8" w14:textId="77777777" w:rsidR="005F67F3" w:rsidRDefault="005F67F3">
            <w:pPr>
              <w:pStyle w:val="Auteur"/>
            </w:pPr>
            <w:r w:rsidRPr="006E36BD">
              <w:t>Rene Grijsbach</w:t>
            </w:r>
            <w:r>
              <w:t>,</w:t>
            </w:r>
            <w:r w:rsidRPr="006E36BD">
              <w:t xml:space="preserve"> Richard Vos</w:t>
            </w:r>
            <w:r>
              <w:t xml:space="preserve">, </w:t>
            </w:r>
            <w:r w:rsidRPr="00A1786A">
              <w:t>Eddie Vagevuur</w:t>
            </w:r>
            <w:r>
              <w:t xml:space="preserve">, </w:t>
            </w:r>
            <w:r w:rsidRPr="00204497">
              <w:t>Evelien Bouwman</w:t>
            </w:r>
          </w:p>
        </w:tc>
      </w:tr>
      <w:tr w:rsidR="005F67F3" w14:paraId="19EB5A96" w14:textId="77777777">
        <w:tc>
          <w:tcPr>
            <w:tcW w:w="2057" w:type="dxa"/>
          </w:tcPr>
          <w:p w14:paraId="652F4434" w14:textId="77777777" w:rsidR="005F67F3" w:rsidRDefault="005F67F3">
            <w:pPr>
              <w:pStyle w:val="Auteur"/>
            </w:pPr>
            <w:r>
              <w:t>Versie</w:t>
            </w:r>
          </w:p>
        </w:tc>
        <w:tc>
          <w:tcPr>
            <w:tcW w:w="7719" w:type="dxa"/>
          </w:tcPr>
          <w:p w14:paraId="61587773" w14:textId="77777777" w:rsidR="005F67F3" w:rsidRDefault="005F67F3">
            <w:pPr>
              <w:pStyle w:val="Auteur"/>
            </w:pPr>
            <w:r>
              <w:t>1</w:t>
            </w:r>
          </w:p>
        </w:tc>
      </w:tr>
      <w:tr w:rsidR="005F67F3" w14:paraId="3FA0E9CE" w14:textId="77777777">
        <w:tc>
          <w:tcPr>
            <w:tcW w:w="2057" w:type="dxa"/>
          </w:tcPr>
          <w:p w14:paraId="74FEDDDE" w14:textId="77777777" w:rsidR="005F67F3" w:rsidRDefault="005F67F3">
            <w:pPr>
              <w:pStyle w:val="Auteur"/>
            </w:pPr>
            <w:r>
              <w:t>Datum</w:t>
            </w:r>
          </w:p>
        </w:tc>
        <w:tc>
          <w:tcPr>
            <w:tcW w:w="7719" w:type="dxa"/>
          </w:tcPr>
          <w:p w14:paraId="70928262" w14:textId="77777777" w:rsidR="005F67F3" w:rsidRDefault="005F67F3">
            <w:pPr>
              <w:pStyle w:val="Auteur"/>
            </w:pPr>
            <w:r>
              <w:t>7-11-2023</w:t>
            </w:r>
          </w:p>
        </w:tc>
      </w:tr>
    </w:tbl>
    <w:p w14:paraId="01A72236" w14:textId="77777777" w:rsidR="00116349" w:rsidRDefault="00116349" w:rsidP="00C15563">
      <w:pPr>
        <w:pStyle w:val="Auteur"/>
      </w:pPr>
    </w:p>
    <w:p w14:paraId="03D82B3E" w14:textId="77777777" w:rsidR="00116349" w:rsidRDefault="00116349" w:rsidP="00C15563">
      <w:pPr>
        <w:pStyle w:val="Auteur"/>
        <w:sectPr w:rsidR="00116349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16FF90CA" w14:textId="77777777" w:rsidR="00B76BB2" w:rsidRPr="004C20F1" w:rsidRDefault="00B76BB2" w:rsidP="004C20F1">
      <w:pPr>
        <w:pStyle w:val="TOCHeading"/>
      </w:pPr>
      <w:r w:rsidRPr="00B55891">
        <w:t>INHOUDSOPGAVE</w:t>
      </w:r>
    </w:p>
    <w:p w14:paraId="65625B3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0E54F6EA" w14:textId="78A9FF62" w:rsidR="00A577C3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50337077" w:history="1">
            <w:r w:rsidR="00A577C3" w:rsidRPr="00B84A0F">
              <w:rPr>
                <w:rStyle w:val="Hyperlink"/>
              </w:rPr>
              <w:t>MNSE project</w:t>
            </w:r>
            <w:r w:rsidR="00A577C3" w:rsidRPr="00B84A0F">
              <w:rPr>
                <w:rStyle w:val="Hyperlink"/>
                <w:rFonts w:cstheme="minorHAnsi"/>
              </w:rPr>
              <w:t>_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_Toc150337077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1</w:t>
            </w:r>
            <w:r w:rsidR="00A577C3">
              <w:rPr>
                <w:webHidden/>
              </w:rPr>
              <w:fldChar w:fldCharType="end"/>
            </w:r>
          </w:hyperlink>
        </w:p>
        <w:p w14:paraId="6C911538" w14:textId="4AA60A68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78" w:history="1">
            <w:r w:rsidR="00A577C3" w:rsidRPr="00B84A0F">
              <w:rPr>
                <w:rStyle w:val="Hyperlink"/>
              </w:rPr>
              <w:t>INLEIDING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_Toc150337078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3</w:t>
            </w:r>
            <w:r w:rsidR="00A577C3">
              <w:rPr>
                <w:webHidden/>
              </w:rPr>
              <w:fldChar w:fldCharType="end"/>
            </w:r>
          </w:hyperlink>
        </w:p>
        <w:p w14:paraId="14E7F79D" w14:textId="43825CF1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79" w:history="1">
            <w:r w:rsidR="00A577C3" w:rsidRPr="00B84A0F">
              <w:rPr>
                <w:rStyle w:val="Hyperlink"/>
              </w:rPr>
              <w:t>1</w:t>
            </w:r>
            <w:r w:rsidR="00A577C3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Requirements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_Toc150337079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4</w:t>
            </w:r>
            <w:r w:rsidR="00A577C3">
              <w:rPr>
                <w:webHidden/>
              </w:rPr>
              <w:fldChar w:fldCharType="end"/>
            </w:r>
          </w:hyperlink>
        </w:p>
        <w:p w14:paraId="2212F5AA" w14:textId="35F6B181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80" w:history="1">
            <w:r w:rsidR="00A577C3" w:rsidRPr="00B84A0F">
              <w:rPr>
                <w:rStyle w:val="Hyperlink"/>
              </w:rPr>
              <w:t>2</w:t>
            </w:r>
            <w:r w:rsidR="00A577C3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Functionele Requirements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_Toc150337080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5</w:t>
            </w:r>
            <w:r w:rsidR="00A577C3">
              <w:rPr>
                <w:webHidden/>
              </w:rPr>
              <w:fldChar w:fldCharType="end"/>
            </w:r>
          </w:hyperlink>
        </w:p>
        <w:p w14:paraId="4C673401" w14:textId="17A3DF37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81" w:history="1">
            <w:r w:rsidR="00A577C3" w:rsidRPr="00B84A0F">
              <w:rPr>
                <w:rStyle w:val="Hyperlink"/>
              </w:rPr>
              <w:t>3</w:t>
            </w:r>
            <w:r w:rsidR="00A577C3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Nonfunctionele requirements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_Toc150337081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5</w:t>
            </w:r>
            <w:r w:rsidR="00A577C3">
              <w:rPr>
                <w:webHidden/>
              </w:rPr>
              <w:fldChar w:fldCharType="end"/>
            </w:r>
          </w:hyperlink>
        </w:p>
        <w:p w14:paraId="2E42DB83" w14:textId="7798D6C3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82" w:history="1">
            <w:r w:rsidR="00A577C3" w:rsidRPr="00B84A0F">
              <w:rPr>
                <w:rStyle w:val="Hyperlink"/>
              </w:rPr>
              <w:t>4</w:t>
            </w:r>
            <w:r w:rsidR="00A577C3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MoSCoW Model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_Toc150337082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6</w:t>
            </w:r>
            <w:r w:rsidR="00A577C3">
              <w:rPr>
                <w:webHidden/>
              </w:rPr>
              <w:fldChar w:fldCharType="end"/>
            </w:r>
          </w:hyperlink>
        </w:p>
        <w:p w14:paraId="55EBFF90" w14:textId="5EB17562" w:rsidR="00A577C3" w:rsidRDefault="0012668C">
          <w:pPr>
            <w:pStyle w:val="TOC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50337083" w:history="1">
            <w:r w:rsidR="00A577C3" w:rsidRPr="00B84A0F">
              <w:rPr>
                <w:rStyle w:val="Hyperlink"/>
              </w:rPr>
              <w:t>4.1</w:t>
            </w:r>
            <w:r w:rsidR="00A577C3"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Must have’s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_Toc150337083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6</w:t>
            </w:r>
            <w:r w:rsidR="00A577C3">
              <w:rPr>
                <w:webHidden/>
              </w:rPr>
              <w:fldChar w:fldCharType="end"/>
            </w:r>
          </w:hyperlink>
        </w:p>
        <w:p w14:paraId="59B82262" w14:textId="59600995" w:rsidR="00A577C3" w:rsidRDefault="0012668C">
          <w:pPr>
            <w:pStyle w:val="TOC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50337084" w:history="1">
            <w:r w:rsidR="00A577C3" w:rsidRPr="00B84A0F">
              <w:rPr>
                <w:rStyle w:val="Hyperlink"/>
              </w:rPr>
              <w:t>4.2</w:t>
            </w:r>
            <w:r w:rsidR="00A577C3"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Should have’s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_Toc150337084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7</w:t>
            </w:r>
            <w:r w:rsidR="00A577C3">
              <w:rPr>
                <w:webHidden/>
              </w:rPr>
              <w:fldChar w:fldCharType="end"/>
            </w:r>
          </w:hyperlink>
        </w:p>
        <w:p w14:paraId="080BF919" w14:textId="1DBFFD64" w:rsidR="00A577C3" w:rsidRDefault="0012668C">
          <w:pPr>
            <w:pStyle w:val="TOC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50337085" w:history="1">
            <w:r w:rsidR="00A577C3" w:rsidRPr="00B84A0F">
              <w:rPr>
                <w:rStyle w:val="Hyperlink"/>
              </w:rPr>
              <w:t>4.3</w:t>
            </w:r>
            <w:r w:rsidR="00A577C3"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Could have’s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_Toc150337085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7</w:t>
            </w:r>
            <w:r w:rsidR="00A577C3">
              <w:rPr>
                <w:webHidden/>
              </w:rPr>
              <w:fldChar w:fldCharType="end"/>
            </w:r>
          </w:hyperlink>
        </w:p>
        <w:p w14:paraId="4E5FF259" w14:textId="7AC4AA8E" w:rsidR="00A577C3" w:rsidRDefault="0012668C">
          <w:pPr>
            <w:pStyle w:val="TOC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50337086" w:history="1">
            <w:r w:rsidR="00A577C3" w:rsidRPr="00B84A0F">
              <w:rPr>
                <w:rStyle w:val="Hyperlink"/>
              </w:rPr>
              <w:t>4.4</w:t>
            </w:r>
            <w:r w:rsidR="00A577C3"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="00A577C3" w:rsidRPr="00B84A0F">
              <w:rPr>
                <w:rStyle w:val="Hyperlink"/>
              </w:rPr>
              <w:t>Won’t have’s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_Toc150337086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7</w:t>
            </w:r>
            <w:r w:rsidR="00A577C3">
              <w:rPr>
                <w:webHidden/>
              </w:rPr>
              <w:fldChar w:fldCharType="end"/>
            </w:r>
          </w:hyperlink>
        </w:p>
        <w:p w14:paraId="51E117FF" w14:textId="607608DE" w:rsidR="00A577C3" w:rsidRDefault="0012668C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50337087" w:history="1">
            <w:r w:rsidR="00A577C3" w:rsidRPr="00B84A0F">
              <w:rPr>
                <w:rStyle w:val="Hyperlink"/>
              </w:rPr>
              <w:t>Bronnen</w:t>
            </w:r>
            <w:r w:rsidR="00A577C3">
              <w:rPr>
                <w:webHidden/>
              </w:rPr>
              <w:tab/>
            </w:r>
            <w:r w:rsidR="00A577C3">
              <w:rPr>
                <w:webHidden/>
              </w:rPr>
              <w:fldChar w:fldCharType="begin"/>
            </w:r>
            <w:r w:rsidR="00A577C3">
              <w:rPr>
                <w:webHidden/>
              </w:rPr>
              <w:instrText xml:space="preserve"> PAGEREF _Toc150337087 \h </w:instrText>
            </w:r>
            <w:r w:rsidR="00A577C3">
              <w:rPr>
                <w:webHidden/>
              </w:rPr>
            </w:r>
            <w:r w:rsidR="00A577C3">
              <w:rPr>
                <w:webHidden/>
              </w:rPr>
              <w:fldChar w:fldCharType="separate"/>
            </w:r>
            <w:r w:rsidR="00A577C3">
              <w:rPr>
                <w:webHidden/>
              </w:rPr>
              <w:t>8</w:t>
            </w:r>
            <w:r w:rsidR="00A577C3">
              <w:rPr>
                <w:webHidden/>
              </w:rPr>
              <w:fldChar w:fldCharType="end"/>
            </w:r>
          </w:hyperlink>
        </w:p>
        <w:p w14:paraId="332ADFB0" w14:textId="43627F68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1" w:name="_Toc453921976" w:displacedByCustomXml="prev"/>
    <w:bookmarkStart w:id="2" w:name="_Toc453921523" w:displacedByCustomXml="prev"/>
    <w:bookmarkStart w:id="3" w:name="_Toc453921312" w:displacedByCustomXml="prev"/>
    <w:bookmarkStart w:id="4" w:name="_Toc453920324" w:displacedByCustomXml="prev"/>
    <w:bookmarkStart w:id="5" w:name="_Toc453919959" w:displacedByCustomXml="prev"/>
    <w:p w14:paraId="0ED43968" w14:textId="77777777" w:rsidR="00C8424E" w:rsidRPr="004C20F1" w:rsidRDefault="00C8424E" w:rsidP="004C20F1">
      <w:r>
        <w:br w:type="page"/>
      </w:r>
    </w:p>
    <w:p w14:paraId="7EAB15C8" w14:textId="77777777" w:rsidR="00B76BB2" w:rsidRPr="00254AF4" w:rsidRDefault="00B76BB2" w:rsidP="00254AF4">
      <w:pPr>
        <w:pStyle w:val="Kop1-geennr"/>
      </w:pPr>
      <w:bookmarkStart w:id="6" w:name="_Toc455750738"/>
      <w:bookmarkStart w:id="7" w:name="_Toc455759782"/>
      <w:bookmarkStart w:id="8" w:name="_Toc536188568"/>
      <w:bookmarkStart w:id="9" w:name="_Toc150337078"/>
      <w:bookmarkEnd w:id="5"/>
      <w:bookmarkEnd w:id="4"/>
      <w:bookmarkEnd w:id="3"/>
      <w:bookmarkEnd w:id="2"/>
      <w:bookmarkEnd w:id="1"/>
      <w:r w:rsidRPr="00254AF4">
        <w:t>INLEIDING</w:t>
      </w:r>
      <w:bookmarkEnd w:id="6"/>
      <w:bookmarkEnd w:id="7"/>
      <w:bookmarkEnd w:id="8"/>
      <w:bookmarkEnd w:id="9"/>
    </w:p>
    <w:p w14:paraId="046F930B" w14:textId="77777777" w:rsidR="00EE5D76" w:rsidRDefault="00EE5D76" w:rsidP="001936D8"/>
    <w:p w14:paraId="2A2F6EC3" w14:textId="08F78A28" w:rsidR="173F4B67" w:rsidRDefault="173F4B67" w:rsidP="0B05CA99">
      <w:r>
        <w:t>In dit document leggen we alle requirements vast voor het proof of concept dat gemaakt wordt voor Politie Nederland om de gehele IT-infrastructuur van de politie te vernieuwen</w:t>
      </w:r>
      <w:r w:rsidR="46191CFA">
        <w:t>. Deze requirements zijn lijdend voor het opstellen van de sprint backlogs.</w:t>
      </w:r>
    </w:p>
    <w:p w14:paraId="4768CA5D" w14:textId="77777777" w:rsidR="00842611" w:rsidRDefault="00842611" w:rsidP="001936D8"/>
    <w:p w14:paraId="1A28228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10C29A73" w14:textId="3645F3A1" w:rsidR="00C1272F" w:rsidRPr="0015085D" w:rsidRDefault="007C173F" w:rsidP="007C173F">
      <w:pPr>
        <w:pStyle w:val="Heading1"/>
        <w:rPr>
          <w:rStyle w:val="PlaceholderText"/>
          <w:color w:val="auto"/>
        </w:rPr>
      </w:pPr>
      <w:bookmarkStart w:id="10" w:name="_Toc150337079"/>
      <w:r>
        <w:t>Requirements</w:t>
      </w:r>
      <w:bookmarkEnd w:id="10"/>
    </w:p>
    <w:p w14:paraId="697888B4" w14:textId="47AE00E3" w:rsidR="007C173F" w:rsidRDefault="00283CE3" w:rsidP="007C173F">
      <w:pPr>
        <w:pStyle w:val="ListParagraph"/>
        <w:numPr>
          <w:ilvl w:val="0"/>
          <w:numId w:val="29"/>
        </w:numPr>
      </w:pPr>
      <w:r>
        <w:t xml:space="preserve">Agenten kunnen </w:t>
      </w:r>
      <w:r w:rsidR="00BF14A7">
        <w:t>communiceren met agenten uit andere provincies</w:t>
      </w:r>
    </w:p>
    <w:p w14:paraId="51053AD8" w14:textId="5484E09E" w:rsidR="769841B6" w:rsidRDefault="731C417D" w:rsidP="769841B6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109813A7">
        <w:rPr>
          <w:rFonts w:ascii="Arial" w:hAnsi="Arial"/>
          <w:color w:val="000000" w:themeColor="accent1"/>
        </w:rPr>
        <w:t xml:space="preserve">Iedere medewerker beschikt over één emailadres en </w:t>
      </w:r>
      <w:r w:rsidRPr="06F9E835">
        <w:rPr>
          <w:rFonts w:ascii="Arial" w:hAnsi="Arial"/>
          <w:color w:val="000000" w:themeColor="accent1"/>
        </w:rPr>
        <w:t>é</w:t>
      </w:r>
      <w:r w:rsidRPr="06F9E835">
        <w:rPr>
          <w:rFonts w:ascii="Arial" w:hAnsi="Arial"/>
          <w:color w:val="000000" w:themeColor="accent1"/>
          <w:szCs w:val="20"/>
        </w:rPr>
        <w:t>én</w:t>
      </w:r>
      <w:r w:rsidRPr="2A4BFE3C">
        <w:rPr>
          <w:rFonts w:ascii="Arial" w:hAnsi="Arial"/>
          <w:color w:val="000000" w:themeColor="accent1"/>
          <w:szCs w:val="20"/>
        </w:rPr>
        <w:t xml:space="preserve"> account.</w:t>
      </w:r>
    </w:p>
    <w:p w14:paraId="2E4B8066" w14:textId="2A926104" w:rsidR="0015085D" w:rsidRDefault="00257E1E" w:rsidP="007C173F">
      <w:pPr>
        <w:pStyle w:val="ListParagraph"/>
        <w:numPr>
          <w:ilvl w:val="0"/>
          <w:numId w:val="29"/>
        </w:numPr>
      </w:pPr>
      <w:r>
        <w:t xml:space="preserve">Medewerkers </w:t>
      </w:r>
      <w:r w:rsidR="44161BD6">
        <w:t>kunnen op elke locatie inloggen met één account.</w:t>
      </w:r>
    </w:p>
    <w:p w14:paraId="4648648D" w14:textId="7A680308" w:rsidR="00412AC2" w:rsidRDefault="00A6352A" w:rsidP="007C173F">
      <w:pPr>
        <w:pStyle w:val="ListParagraph"/>
        <w:numPr>
          <w:ilvl w:val="0"/>
          <w:numId w:val="29"/>
        </w:numPr>
      </w:pPr>
      <w:r>
        <w:t xml:space="preserve">Medewerkers </w:t>
      </w:r>
      <w:r w:rsidR="00C25417">
        <w:t xml:space="preserve">kunnen toegang hebben tot andere korpsen buiten </w:t>
      </w:r>
      <w:r w:rsidR="00C6636A">
        <w:t>het eigen korps</w:t>
      </w:r>
      <w:r w:rsidR="00DD025A">
        <w:t>.</w:t>
      </w:r>
    </w:p>
    <w:p w14:paraId="0BFA7F2D" w14:textId="1766A659" w:rsidR="00DD025A" w:rsidRDefault="0069103A" w:rsidP="007C173F">
      <w:pPr>
        <w:pStyle w:val="ListParagraph"/>
        <w:numPr>
          <w:ilvl w:val="0"/>
          <w:numId w:val="29"/>
        </w:numPr>
      </w:pPr>
      <w:r w:rsidRPr="0069103A">
        <w:t>Informatie moet voor alle medewerkers en relevante partners beschikbaar zijn op een need-to-know basis.</w:t>
      </w:r>
    </w:p>
    <w:p w14:paraId="18A89950" w14:textId="1D10BBBF" w:rsidR="000E3883" w:rsidRDefault="471F49B4" w:rsidP="007C173F">
      <w:pPr>
        <w:pStyle w:val="ListParagraph"/>
        <w:numPr>
          <w:ilvl w:val="0"/>
          <w:numId w:val="29"/>
        </w:numPr>
      </w:pPr>
      <w:r>
        <w:t>Het n</w:t>
      </w:r>
      <w:r w:rsidR="00997ED9">
        <w:t xml:space="preserve">etwerk heeft een </w:t>
      </w:r>
      <w:r w:rsidR="08E0C207">
        <w:t xml:space="preserve">uitgeschreven </w:t>
      </w:r>
      <w:r w:rsidR="00997ED9">
        <w:t>beheerdersprotocol.</w:t>
      </w:r>
    </w:p>
    <w:p w14:paraId="56D7C32F" w14:textId="3ED63F3D" w:rsidR="0069103A" w:rsidRPr="007C173F" w:rsidRDefault="4F307CE4" w:rsidP="007C173F">
      <w:pPr>
        <w:pStyle w:val="ListParagraph"/>
        <w:numPr>
          <w:ilvl w:val="0"/>
          <w:numId w:val="29"/>
        </w:numPr>
      </w:pPr>
      <w:r>
        <w:t>Het netwerk heeft een intern netwerk en een extern netwerk.</w:t>
      </w:r>
    </w:p>
    <w:p w14:paraId="6856A96F" w14:textId="3CF18043" w:rsidR="31449626" w:rsidRDefault="4F307CE4" w:rsidP="31449626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44B89A99">
        <w:rPr>
          <w:rFonts w:ascii="Arial" w:hAnsi="Arial"/>
          <w:color w:val="000000" w:themeColor="accent1"/>
          <w:szCs w:val="20"/>
        </w:rPr>
        <w:t xml:space="preserve">Het netwerk heeft een </w:t>
      </w:r>
      <w:r w:rsidRPr="31976DED">
        <w:rPr>
          <w:rFonts w:ascii="Arial" w:hAnsi="Arial"/>
          <w:color w:val="000000" w:themeColor="accent1"/>
          <w:szCs w:val="20"/>
        </w:rPr>
        <w:t>DMZ</w:t>
      </w:r>
    </w:p>
    <w:p w14:paraId="5CB617ED" w14:textId="721367A5" w:rsidR="31976DED" w:rsidRDefault="4F307CE4" w:rsidP="31976DED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7EACD4B8">
        <w:rPr>
          <w:rFonts w:ascii="Arial" w:hAnsi="Arial"/>
          <w:color w:val="000000" w:themeColor="accent1"/>
        </w:rPr>
        <w:t>Het netwerk</w:t>
      </w:r>
      <w:r w:rsidR="6A004934" w:rsidRPr="7EACD4B8">
        <w:rPr>
          <w:rFonts w:ascii="Arial" w:hAnsi="Arial"/>
          <w:color w:val="000000" w:themeColor="accent1"/>
        </w:rPr>
        <w:t xml:space="preserve"> maakt gebruik van OSPF voor </w:t>
      </w:r>
      <w:r w:rsidR="6A004934" w:rsidRPr="55389378">
        <w:rPr>
          <w:rFonts w:ascii="Arial" w:hAnsi="Arial"/>
          <w:color w:val="000000" w:themeColor="accent1"/>
        </w:rPr>
        <w:t>routing.</w:t>
      </w:r>
    </w:p>
    <w:p w14:paraId="449B0FEA" w14:textId="41BB39C7" w:rsidR="328747DB" w:rsidRDefault="328747DB" w:rsidP="692B0B73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1D8670C0">
        <w:rPr>
          <w:rFonts w:ascii="Arial" w:hAnsi="Arial"/>
          <w:color w:val="000000" w:themeColor="accent1"/>
        </w:rPr>
        <w:t>Het beheer van (de toegang tot) netwerkresources vindt centraal plaats binnen iedere provincie met Microsoft Active Directory.</w:t>
      </w:r>
    </w:p>
    <w:p w14:paraId="37DB0B01" w14:textId="53310D4F" w:rsidR="4BBFAAD3" w:rsidRDefault="328747DB" w:rsidP="4BBFAAD3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62CAD9B7">
        <w:rPr>
          <w:rFonts w:ascii="Arial" w:hAnsi="Arial"/>
          <w:color w:val="000000" w:themeColor="accent1"/>
          <w:szCs w:val="20"/>
        </w:rPr>
        <w:t>Toegang tot het netwerk is niet mogelijk zonder authenticatie</w:t>
      </w:r>
    </w:p>
    <w:p w14:paraId="0A424E64" w14:textId="2BC0079F" w:rsidR="22239615" w:rsidRDefault="5208AC70" w:rsidP="22239615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104E248A">
        <w:rPr>
          <w:rFonts w:ascii="Arial" w:hAnsi="Arial"/>
          <w:color w:val="000000" w:themeColor="accent1"/>
        </w:rPr>
        <w:t>De beschikbaarheid van IT-services</w:t>
      </w:r>
      <w:r w:rsidR="6A004934" w:rsidRPr="104E248A">
        <w:rPr>
          <w:rFonts w:ascii="Arial" w:hAnsi="Arial"/>
          <w:color w:val="000000" w:themeColor="accent1"/>
        </w:rPr>
        <w:t xml:space="preserve"> wordt gemonitord.</w:t>
      </w:r>
    </w:p>
    <w:p w14:paraId="0331FCF1" w14:textId="653110E6" w:rsidR="7E47922F" w:rsidRPr="004D2A93" w:rsidRDefault="00833C51" w:rsidP="7E47922F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>
        <w:rPr>
          <w:rFonts w:ascii="Arial" w:hAnsi="Arial"/>
          <w:color w:val="000000" w:themeColor="accent1"/>
        </w:rPr>
        <w:t>Het netwerk bevat een database voor de ROVER applicatie.</w:t>
      </w:r>
    </w:p>
    <w:p w14:paraId="20421999" w14:textId="233FA445" w:rsidR="004D2A93" w:rsidRPr="00833C51" w:rsidRDefault="004D2A93" w:rsidP="3C771A31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3C771A31">
        <w:rPr>
          <w:rFonts w:ascii="Arial" w:hAnsi="Arial"/>
          <w:color w:val="000000" w:themeColor="accent1"/>
        </w:rPr>
        <w:t xml:space="preserve">De ROVER applicatie is benaderbaar via </w:t>
      </w:r>
      <w:r w:rsidR="00CA4693" w:rsidRPr="3C771A31">
        <w:rPr>
          <w:rFonts w:ascii="Arial" w:hAnsi="Arial"/>
          <w:color w:val="000000" w:themeColor="accent1"/>
        </w:rPr>
        <w:t xml:space="preserve">externe en </w:t>
      </w:r>
      <w:r w:rsidR="4B438A2C" w:rsidRPr="3C771A31">
        <w:rPr>
          <w:rFonts w:ascii="Arial" w:hAnsi="Arial"/>
          <w:color w:val="000000" w:themeColor="accent1"/>
        </w:rPr>
        <w:t>interne netwerken</w:t>
      </w:r>
      <w:r w:rsidR="00CA4693" w:rsidRPr="3C771A31">
        <w:rPr>
          <w:rFonts w:ascii="Arial" w:hAnsi="Arial"/>
          <w:color w:val="000000" w:themeColor="accent1"/>
        </w:rPr>
        <w:t>.</w:t>
      </w:r>
    </w:p>
    <w:p w14:paraId="3EA8BD64" w14:textId="5A8625D4" w:rsidR="6D2A6DC5" w:rsidRDefault="7EA32C3F" w:rsidP="6D2A6DC5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06DE585B">
        <w:rPr>
          <w:rFonts w:ascii="Arial" w:hAnsi="Arial"/>
          <w:color w:val="000000" w:themeColor="accent1"/>
        </w:rPr>
        <w:t>Het netwerk bevat een internet telefonie dien</w:t>
      </w:r>
      <w:r w:rsidRPr="089A0EB4">
        <w:rPr>
          <w:rFonts w:ascii="Arial" w:hAnsi="Arial"/>
          <w:color w:val="000000" w:themeColor="accent1"/>
        </w:rPr>
        <w:t>st gebaseerd op VOIP.</w:t>
      </w:r>
    </w:p>
    <w:p w14:paraId="79E80C43" w14:textId="79E2196E" w:rsidR="089A0EB4" w:rsidRDefault="0F5C7CE6" w:rsidP="089A0EB4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513CBCFB">
        <w:rPr>
          <w:rFonts w:ascii="Arial" w:hAnsi="Arial"/>
          <w:color w:val="000000" w:themeColor="accent1"/>
        </w:rPr>
        <w:t xml:space="preserve">De telefonie dienst </w:t>
      </w:r>
      <w:r w:rsidR="1B726420" w:rsidRPr="04462FD3">
        <w:rPr>
          <w:rFonts w:ascii="Arial" w:hAnsi="Arial"/>
          <w:color w:val="000000" w:themeColor="accent1"/>
        </w:rPr>
        <w:t>ondersteunt</w:t>
      </w:r>
      <w:r w:rsidRPr="513CBCFB">
        <w:rPr>
          <w:rFonts w:ascii="Arial" w:hAnsi="Arial"/>
          <w:color w:val="000000" w:themeColor="accent1"/>
        </w:rPr>
        <w:t xml:space="preserve"> verbindingen tussen provincies via </w:t>
      </w:r>
      <w:r w:rsidRPr="328863C1">
        <w:rPr>
          <w:rFonts w:ascii="Arial" w:hAnsi="Arial"/>
          <w:color w:val="000000" w:themeColor="accent1"/>
        </w:rPr>
        <w:t>VOIP.</w:t>
      </w:r>
    </w:p>
    <w:p w14:paraId="1F73DCAC" w14:textId="558C2F01" w:rsidR="00833C51" w:rsidRPr="008C7E0D" w:rsidRDefault="5F59898B" w:rsidP="1F481B66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6B802514">
        <w:rPr>
          <w:rFonts w:ascii="Arial" w:hAnsi="Arial"/>
          <w:color w:val="000000" w:themeColor="accent1"/>
        </w:rPr>
        <w:t xml:space="preserve">Gebruikers van systemen krijgen niet meer rechten dan noodzakelijk voor </w:t>
      </w:r>
      <w:r w:rsidRPr="43DC399B">
        <w:rPr>
          <w:rFonts w:ascii="Arial" w:hAnsi="Arial"/>
          <w:color w:val="000000" w:themeColor="accent1"/>
        </w:rPr>
        <w:t>hun functie (least privilege-principe).</w:t>
      </w:r>
    </w:p>
    <w:p w14:paraId="0DF323E4" w14:textId="20EDD578" w:rsidR="59D74C64" w:rsidRDefault="40F0326D" w:rsidP="59D74C64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195C3BFB">
        <w:rPr>
          <w:rFonts w:ascii="Arial" w:hAnsi="Arial"/>
          <w:color w:val="000000" w:themeColor="accent1"/>
        </w:rPr>
        <w:t>Inrichting van IT-services maakt gebruik van repository-based Infrastructure-as-</w:t>
      </w:r>
      <w:r>
        <w:t>Code voor deployment en configuratie.</w:t>
      </w:r>
    </w:p>
    <w:p w14:paraId="6F9EDD3B" w14:textId="5C863225" w:rsidR="2DE05C89" w:rsidRDefault="00B6277D" w:rsidP="2DE05C89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195C3BFB">
        <w:rPr>
          <w:rFonts w:ascii="Arial" w:hAnsi="Arial"/>
          <w:color w:val="000000" w:themeColor="accent1"/>
        </w:rPr>
        <w:t xml:space="preserve">Het netwerk moet </w:t>
      </w:r>
      <w:r w:rsidR="0093729E" w:rsidRPr="195C3BFB">
        <w:rPr>
          <w:rFonts w:ascii="Arial" w:hAnsi="Arial"/>
          <w:color w:val="000000" w:themeColor="accent1"/>
        </w:rPr>
        <w:t>ressources afschermen van gebruikers die hier geen recht om hebben</w:t>
      </w:r>
      <w:r w:rsidR="003F3D15" w:rsidRPr="58E12B91">
        <w:rPr>
          <w:rFonts w:ascii="Arial" w:hAnsi="Arial"/>
          <w:color w:val="000000" w:themeColor="accent1"/>
        </w:rPr>
        <w:t>.</w:t>
      </w:r>
    </w:p>
    <w:p w14:paraId="3312F85C" w14:textId="18BA6425" w:rsidR="00C71B49" w:rsidRDefault="007D1711" w:rsidP="2DE05C89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>
        <w:rPr>
          <w:rFonts w:ascii="Arial" w:hAnsi="Arial"/>
          <w:color w:val="000000" w:themeColor="accent1"/>
        </w:rPr>
        <w:t xml:space="preserve">Het netwerk </w:t>
      </w:r>
      <w:r w:rsidR="001D7A25">
        <w:rPr>
          <w:rFonts w:ascii="Arial" w:hAnsi="Arial"/>
          <w:color w:val="000000" w:themeColor="accent1"/>
        </w:rPr>
        <w:t>heeft geen ongewenste verbind</w:t>
      </w:r>
      <w:r w:rsidR="0045311A">
        <w:rPr>
          <w:rFonts w:ascii="Arial" w:hAnsi="Arial"/>
          <w:color w:val="000000" w:themeColor="accent1"/>
        </w:rPr>
        <w:t>ingen</w:t>
      </w:r>
      <w:r w:rsidR="000D4717">
        <w:rPr>
          <w:rFonts w:ascii="Arial" w:hAnsi="Arial"/>
          <w:color w:val="000000" w:themeColor="accent1"/>
        </w:rPr>
        <w:t>/ schermt af.</w:t>
      </w:r>
    </w:p>
    <w:p w14:paraId="346A54DA" w14:textId="75B4E563" w:rsidR="003F3D15" w:rsidRDefault="00A138FE" w:rsidP="2DE05C89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>
        <w:rPr>
          <w:rFonts w:ascii="Arial" w:hAnsi="Arial"/>
          <w:color w:val="000000" w:themeColor="accent1"/>
        </w:rPr>
        <w:t xml:space="preserve">Het netwerk mag alleen </w:t>
      </w:r>
      <w:r w:rsidR="009D08A6">
        <w:rPr>
          <w:rFonts w:ascii="Arial" w:hAnsi="Arial"/>
          <w:color w:val="000000" w:themeColor="accent1"/>
        </w:rPr>
        <w:t>bijgeleverde/</w:t>
      </w:r>
      <w:r w:rsidR="00DC70B2">
        <w:rPr>
          <w:rFonts w:ascii="Arial" w:hAnsi="Arial"/>
          <w:color w:val="000000" w:themeColor="accent1"/>
        </w:rPr>
        <w:t>ondersteunde netwerkapparatuur gebruiken</w:t>
      </w:r>
      <w:r w:rsidR="002E3338">
        <w:rPr>
          <w:rFonts w:ascii="Arial" w:hAnsi="Arial"/>
          <w:color w:val="000000" w:themeColor="accent1"/>
        </w:rPr>
        <w:t>.</w:t>
      </w:r>
    </w:p>
    <w:p w14:paraId="12679F53" w14:textId="3B22918F" w:rsidR="661CA505" w:rsidRDefault="661CA505" w:rsidP="01074A34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3397B04D">
        <w:rPr>
          <w:rFonts w:ascii="Arial" w:hAnsi="Arial"/>
          <w:color w:val="000000" w:themeColor="accent1"/>
        </w:rPr>
        <w:t>Het netwerk bevat een NAT</w:t>
      </w:r>
      <w:r w:rsidR="575E838D" w:rsidRPr="3397B04D">
        <w:rPr>
          <w:rFonts w:ascii="Arial" w:hAnsi="Arial"/>
          <w:color w:val="000000" w:themeColor="accent1"/>
        </w:rPr>
        <w:t>.</w:t>
      </w:r>
    </w:p>
    <w:p w14:paraId="27CCAA28" w14:textId="5AAD258A" w:rsidR="661CA505" w:rsidRDefault="661CA505" w:rsidP="01074A34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67EDBF05">
        <w:rPr>
          <w:rFonts w:ascii="Arial" w:hAnsi="Arial"/>
          <w:color w:val="000000" w:themeColor="accent1"/>
        </w:rPr>
        <w:t>Het netwerk heeft een hiërarchische DNS-omgeving</w:t>
      </w:r>
      <w:r w:rsidR="380F6520" w:rsidRPr="104E248A">
        <w:rPr>
          <w:rFonts w:ascii="Arial" w:hAnsi="Arial"/>
          <w:color w:val="000000" w:themeColor="accent1"/>
        </w:rPr>
        <w:t>.</w:t>
      </w:r>
    </w:p>
    <w:p w14:paraId="65B18C1B" w14:textId="7701F9FC" w:rsidR="0506DF57" w:rsidRDefault="4282306E" w:rsidP="0506DF57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089A0EB4">
        <w:rPr>
          <w:rFonts w:ascii="Arial" w:hAnsi="Arial"/>
          <w:color w:val="000000" w:themeColor="accent1"/>
        </w:rPr>
        <w:t>Het netwerk bevat in de DMZ een toegankelijke webserver voor de rover applicatie.</w:t>
      </w:r>
    </w:p>
    <w:p w14:paraId="566419AD" w14:textId="3F029823" w:rsidR="4282306E" w:rsidRDefault="4282306E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  <w:szCs w:val="20"/>
        </w:rPr>
      </w:pPr>
      <w:r w:rsidRPr="089A0EB4">
        <w:rPr>
          <w:rFonts w:ascii="Arial" w:hAnsi="Arial"/>
          <w:color w:val="000000" w:themeColor="accent1"/>
        </w:rPr>
        <w:t>De toegankelijke webserver maakt gebruik van HTTPS</w:t>
      </w:r>
    </w:p>
    <w:p w14:paraId="29F6A9E7" w14:textId="6A1DF091" w:rsidR="00075C4E" w:rsidRPr="00B8195D" w:rsidRDefault="4282306E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3A927987">
        <w:rPr>
          <w:rFonts w:ascii="Arial" w:hAnsi="Arial"/>
          <w:color w:val="000000" w:themeColor="accent1"/>
        </w:rPr>
        <w:t>Het netwerk bevat een intranet met een</w:t>
      </w:r>
      <w:r w:rsidRPr="089A0EB4">
        <w:rPr>
          <w:rFonts w:ascii="Arial" w:hAnsi="Arial"/>
          <w:color w:val="000000" w:themeColor="accent1"/>
        </w:rPr>
        <w:t xml:space="preserve"> </w:t>
      </w:r>
      <w:r w:rsidRPr="3A927987">
        <w:rPr>
          <w:rFonts w:ascii="Arial" w:hAnsi="Arial"/>
          <w:color w:val="000000" w:themeColor="accent1"/>
        </w:rPr>
        <w:t>provincie brede informatievoorziening over protocollen en processen</w:t>
      </w:r>
      <w:r w:rsidRPr="74A667C8">
        <w:rPr>
          <w:rFonts w:ascii="Arial" w:hAnsi="Arial"/>
          <w:color w:val="000000" w:themeColor="accent1"/>
        </w:rPr>
        <w:t>.</w:t>
      </w:r>
    </w:p>
    <w:p w14:paraId="78ED1DD1" w14:textId="582BDE46" w:rsidR="00B8195D" w:rsidRDefault="00E91210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>
        <w:rPr>
          <w:rFonts w:ascii="Arial" w:hAnsi="Arial"/>
          <w:color w:val="000000" w:themeColor="accent1"/>
        </w:rPr>
        <w:t>Medewerkers</w:t>
      </w:r>
      <w:r w:rsidR="00B8195D">
        <w:rPr>
          <w:rFonts w:ascii="Arial" w:hAnsi="Arial"/>
          <w:color w:val="000000" w:themeColor="accent1"/>
        </w:rPr>
        <w:t xml:space="preserve"> </w:t>
      </w:r>
      <w:r w:rsidR="00372BEC">
        <w:rPr>
          <w:rFonts w:ascii="Arial" w:hAnsi="Arial"/>
          <w:color w:val="000000" w:themeColor="accent1"/>
        </w:rPr>
        <w:t>kunnen</w:t>
      </w:r>
      <w:r w:rsidR="00B8195D">
        <w:rPr>
          <w:rFonts w:ascii="Arial" w:hAnsi="Arial"/>
          <w:color w:val="000000" w:themeColor="accent1"/>
        </w:rPr>
        <w:t xml:space="preserve"> gebruik maken </w:t>
      </w:r>
      <w:r w:rsidR="00C83D43">
        <w:rPr>
          <w:rFonts w:ascii="Arial" w:hAnsi="Arial"/>
          <w:color w:val="000000" w:themeColor="accent1"/>
        </w:rPr>
        <w:t>van</w:t>
      </w:r>
      <w:r w:rsidR="00B8195D">
        <w:rPr>
          <w:rFonts w:ascii="Arial" w:hAnsi="Arial"/>
          <w:color w:val="000000" w:themeColor="accent1"/>
        </w:rPr>
        <w:t xml:space="preserve"> WIFI.</w:t>
      </w:r>
    </w:p>
    <w:p w14:paraId="3848CB3D" w14:textId="0620AA57" w:rsidR="2E7C1CB6" w:rsidRDefault="38D26278" w:rsidP="2E7C1CB6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2C041E28">
        <w:rPr>
          <w:rFonts w:ascii="Arial" w:hAnsi="Arial"/>
          <w:color w:val="000000" w:themeColor="accent1"/>
        </w:rPr>
        <w:t>Het netwerk bevat een gesegmenteerde mailomgeving voor intern en extern mailverkeer.</w:t>
      </w:r>
    </w:p>
    <w:p w14:paraId="230611ED" w14:textId="389D28EA" w:rsidR="00372BEC" w:rsidRDefault="00D00758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>
        <w:rPr>
          <w:rFonts w:ascii="Arial" w:hAnsi="Arial"/>
          <w:color w:val="000000" w:themeColor="accent1"/>
        </w:rPr>
        <w:t>Medewerkers kunnen een dynamisch IP-adres krijgen van een DHCP-server.</w:t>
      </w:r>
    </w:p>
    <w:p w14:paraId="2906CB97" w14:textId="6848AD29" w:rsidR="002F3A2C" w:rsidRDefault="002F3A2C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>
        <w:rPr>
          <w:rFonts w:ascii="Arial" w:hAnsi="Arial"/>
          <w:color w:val="000000" w:themeColor="accent1"/>
        </w:rPr>
        <w:t>Gebruikers moeten zichzelf authentiseren voordat ze de IT-diensten kunnen gebruiken.</w:t>
      </w:r>
    </w:p>
    <w:p w14:paraId="1C6619DE" w14:textId="0CCD9D12" w:rsidR="00F50820" w:rsidRDefault="7C196E22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5B6D5145">
        <w:rPr>
          <w:rFonts w:ascii="Arial" w:hAnsi="Arial"/>
          <w:color w:val="000000" w:themeColor="accent1"/>
        </w:rPr>
        <w:t>De p</w:t>
      </w:r>
      <w:r w:rsidR="0024094F" w:rsidRPr="5B6D5145">
        <w:rPr>
          <w:rFonts w:ascii="Arial" w:hAnsi="Arial"/>
          <w:color w:val="000000" w:themeColor="accent1"/>
        </w:rPr>
        <w:t>ublieke v</w:t>
      </w:r>
      <w:r w:rsidR="009D53BB" w:rsidRPr="5B6D5145">
        <w:rPr>
          <w:rFonts w:ascii="Arial" w:hAnsi="Arial"/>
          <w:color w:val="000000" w:themeColor="accent1"/>
        </w:rPr>
        <w:t>erbinding</w:t>
      </w:r>
      <w:r w:rsidR="0024094F" w:rsidRPr="5B6D5145">
        <w:rPr>
          <w:rFonts w:ascii="Arial" w:hAnsi="Arial"/>
          <w:color w:val="000000" w:themeColor="accent1"/>
        </w:rPr>
        <w:t xml:space="preserve">en </w:t>
      </w:r>
      <w:r w:rsidR="00FD0303" w:rsidRPr="5B6D5145">
        <w:rPr>
          <w:rFonts w:ascii="Arial" w:hAnsi="Arial"/>
          <w:color w:val="000000" w:themeColor="accent1"/>
        </w:rPr>
        <w:t>worden beveiligd.</w:t>
      </w:r>
    </w:p>
    <w:p w14:paraId="5B9EFD7D" w14:textId="1A532DF1" w:rsidR="00FD0303" w:rsidRDefault="00186156" w:rsidP="003B8D90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42034B78">
        <w:rPr>
          <w:rFonts w:ascii="Arial" w:hAnsi="Arial"/>
          <w:color w:val="000000" w:themeColor="accent1"/>
        </w:rPr>
        <w:t>Databases en files worden opgeslagen in back-end servers.</w:t>
      </w:r>
    </w:p>
    <w:p w14:paraId="78128DB8" w14:textId="77777777" w:rsidR="00BC408C" w:rsidRDefault="00995F08" w:rsidP="4BDC36CC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42034B78">
        <w:rPr>
          <w:rFonts w:ascii="Arial" w:hAnsi="Arial"/>
          <w:color w:val="000000" w:themeColor="accent1"/>
        </w:rPr>
        <w:t>Medewerkers kunnen gebruik maken van een ingerichte</w:t>
      </w:r>
      <w:r w:rsidR="00C770B0" w:rsidRPr="42034B78">
        <w:rPr>
          <w:rFonts w:ascii="Arial" w:hAnsi="Arial"/>
          <w:color w:val="000000" w:themeColor="accent1"/>
        </w:rPr>
        <w:t xml:space="preserve"> en functionele fat client</w:t>
      </w:r>
      <w:r w:rsidR="00B55FB7" w:rsidRPr="42034B78">
        <w:rPr>
          <w:rFonts w:ascii="Arial" w:hAnsi="Arial"/>
          <w:color w:val="000000" w:themeColor="accent1"/>
        </w:rPr>
        <w:t>.</w:t>
      </w:r>
    </w:p>
    <w:p w14:paraId="7C673CB1" w14:textId="32FAFA82" w:rsidR="00F0197D" w:rsidRPr="004625F1" w:rsidRDefault="00BC408C" w:rsidP="004625F1">
      <w:pPr>
        <w:pStyle w:val="ListParagraph"/>
        <w:numPr>
          <w:ilvl w:val="0"/>
          <w:numId w:val="29"/>
        </w:numPr>
        <w:rPr>
          <w:rFonts w:ascii="Arial" w:hAnsi="Arial"/>
          <w:color w:val="000000" w:themeColor="accent1"/>
        </w:rPr>
      </w:pPr>
      <w:r w:rsidRPr="00BC408C">
        <w:rPr>
          <w:rFonts w:ascii="Arial" w:hAnsi="Arial"/>
          <w:color w:val="000000" w:themeColor="accent1"/>
        </w:rPr>
        <w:t>Het systeem moet in staat zijn om te communiceren via IPv6.</w:t>
      </w:r>
    </w:p>
    <w:p w14:paraId="2B872344" w14:textId="5C863225" w:rsidR="28953579" w:rsidRDefault="28953579" w:rsidP="58E12B91">
      <w:pPr>
        <w:rPr>
          <w:rFonts w:eastAsiaTheme="minorEastAsia"/>
          <w:color w:val="auto"/>
        </w:rPr>
      </w:pPr>
    </w:p>
    <w:p w14:paraId="1080A09D" w14:textId="5C863225" w:rsidR="58E12B91" w:rsidRDefault="58E12B91" w:rsidP="58E12B91">
      <w:pPr>
        <w:rPr>
          <w:rFonts w:eastAsiaTheme="minorEastAsia"/>
          <w:color w:val="auto"/>
        </w:rPr>
      </w:pPr>
    </w:p>
    <w:p w14:paraId="4B2D327D" w14:textId="5C863225" w:rsidR="58E12B91" w:rsidRDefault="58E12B91" w:rsidP="58E12B91">
      <w:pPr>
        <w:rPr>
          <w:rFonts w:eastAsiaTheme="minorEastAsia"/>
          <w:color w:val="auto"/>
        </w:rPr>
      </w:pPr>
    </w:p>
    <w:p w14:paraId="6C3F66C3" w14:textId="77777777" w:rsidR="00027B38" w:rsidRDefault="00027B38" w:rsidP="58E12B91">
      <w:pPr>
        <w:rPr>
          <w:rFonts w:eastAsiaTheme="minorEastAsia"/>
          <w:color w:val="auto"/>
        </w:rPr>
      </w:pPr>
    </w:p>
    <w:p w14:paraId="1EE2BCF1" w14:textId="5C7C98C2" w:rsidR="00027B38" w:rsidRDefault="00655DA4" w:rsidP="00027B38">
      <w:pPr>
        <w:pStyle w:val="Heading1"/>
      </w:pPr>
      <w:bookmarkStart w:id="11" w:name="_Toc150337080"/>
      <w:r>
        <w:t>Function</w:t>
      </w:r>
      <w:r w:rsidR="0EDB17E7">
        <w:t>al</w:t>
      </w:r>
      <w:r>
        <w:t xml:space="preserve"> </w:t>
      </w:r>
      <w:r w:rsidR="00027B38">
        <w:t>Requirements</w:t>
      </w:r>
      <w:bookmarkEnd w:id="11"/>
    </w:p>
    <w:p w14:paraId="12F3E338" w14:textId="77777777" w:rsidR="00027B38" w:rsidRDefault="00027B38" w:rsidP="00027B38"/>
    <w:p w14:paraId="327EF1D6" w14:textId="537421DE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Agenten kunnen communiceren met agenten uit andere provincies.</w:t>
      </w:r>
    </w:p>
    <w:p w14:paraId="4B1067CC" w14:textId="77777777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Iedere medewerker beschikt over één emailadres en één account.</w:t>
      </w:r>
    </w:p>
    <w:p w14:paraId="4F6ADAC5" w14:textId="77777777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Medewerkers kunnen op elke locatie inloggen met één account.</w:t>
      </w:r>
    </w:p>
    <w:p w14:paraId="5157935A" w14:textId="681649EB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 xml:space="preserve">Medewerkers </w:t>
      </w:r>
      <w:r w:rsidR="2CE34817" w:rsidRPr="66B4B57C">
        <w:rPr>
          <w:b/>
          <w:bCs/>
        </w:rPr>
        <w:t xml:space="preserve">hebben </w:t>
      </w:r>
      <w:r w:rsidRPr="66B4B57C">
        <w:rPr>
          <w:b/>
          <w:bCs/>
        </w:rPr>
        <w:t>toegang tot andere korpsen buiten het eigen korps.</w:t>
      </w:r>
    </w:p>
    <w:p w14:paraId="27BCD118" w14:textId="77777777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Informatie moet voor alle medewerkers en relevante partners beschikbaar zijn op een need-to-know basis.</w:t>
      </w:r>
    </w:p>
    <w:p w14:paraId="11AE40B1" w14:textId="77777777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Het netwerk bevat een database voor de ROVER applicatie.</w:t>
      </w:r>
    </w:p>
    <w:p w14:paraId="64F477E7" w14:textId="77777777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De ROVER applicatie is benaderbaar via externe en interne netwerken.</w:t>
      </w:r>
    </w:p>
    <w:p w14:paraId="667F2487" w14:textId="59ACABF2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Het netwerk bevat een internet telefonie dienst</w:t>
      </w:r>
    </w:p>
    <w:p w14:paraId="1148BDDB" w14:textId="7414FFF4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De telefonie dienst ondersteunt verbindingen tussen provincies</w:t>
      </w:r>
    </w:p>
    <w:p w14:paraId="2EA83F6B" w14:textId="684C6E09" w:rsidR="00EF4B32" w:rsidRP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 xml:space="preserve">Gebruikers moeten </w:t>
      </w:r>
      <w:r w:rsidR="79BF5029" w:rsidRPr="66B4B57C">
        <w:rPr>
          <w:b/>
          <w:bCs/>
        </w:rPr>
        <w:t xml:space="preserve">inloggen </w:t>
      </w:r>
      <w:r w:rsidRPr="66B4B57C">
        <w:rPr>
          <w:b/>
          <w:bCs/>
        </w:rPr>
        <w:t>voordat ze de IT-diensten kunnen gebruiken.</w:t>
      </w:r>
    </w:p>
    <w:p w14:paraId="3B66EAF3" w14:textId="5B26C54A" w:rsidR="00EF4B32" w:rsidRDefault="00EF4B32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>Medewerkers kunnen gebruik maken van een ingerichte en functionele fat client.</w:t>
      </w:r>
    </w:p>
    <w:p w14:paraId="4BB9FF99" w14:textId="2063446C" w:rsidR="7D26F2A1" w:rsidRDefault="7D26F2A1" w:rsidP="66B4B57C">
      <w:pPr>
        <w:numPr>
          <w:ilvl w:val="0"/>
          <w:numId w:val="30"/>
        </w:numPr>
        <w:rPr>
          <w:b/>
          <w:bCs/>
        </w:rPr>
      </w:pPr>
      <w:r w:rsidRPr="66B4B57C">
        <w:rPr>
          <w:b/>
          <w:bCs/>
        </w:rPr>
        <w:t xml:space="preserve">Medewerkers kunnen gebruik maken van </w:t>
      </w:r>
      <w:r w:rsidR="461DB11D" w:rsidRPr="66B4B57C">
        <w:rPr>
          <w:b/>
          <w:bCs/>
        </w:rPr>
        <w:t>Wi-Fi</w:t>
      </w:r>
      <w:r w:rsidR="0885885E" w:rsidRPr="66B4B57C">
        <w:rPr>
          <w:b/>
          <w:bCs/>
        </w:rPr>
        <w:t>.</w:t>
      </w:r>
    </w:p>
    <w:p w14:paraId="44EBE5B2" w14:textId="36F7E65C" w:rsidR="0885885E" w:rsidRDefault="0885885E" w:rsidP="66B4B57C">
      <w:pPr>
        <w:numPr>
          <w:ilvl w:val="0"/>
          <w:numId w:val="30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Medewerkers kunnen gebruik maken van Ethernet.</w:t>
      </w:r>
    </w:p>
    <w:p w14:paraId="5A2A9131" w14:textId="6AEC266B" w:rsidR="00EF4B32" w:rsidRDefault="00EF4B32" w:rsidP="00EF4B32">
      <w:pPr>
        <w:pStyle w:val="Heading1"/>
      </w:pPr>
      <w:bookmarkStart w:id="12" w:name="_Toc150337081"/>
      <w:r>
        <w:t>Non</w:t>
      </w:r>
      <w:r w:rsidR="623AA64A">
        <w:t>-</w:t>
      </w:r>
      <w:r>
        <w:t>function</w:t>
      </w:r>
      <w:r w:rsidR="68EC9E63">
        <w:t>al</w:t>
      </w:r>
      <w:r>
        <w:t xml:space="preserve"> requirements</w:t>
      </w:r>
      <w:bookmarkEnd w:id="12"/>
    </w:p>
    <w:p w14:paraId="692F88D3" w14:textId="443A08A6" w:rsidR="66B4B57C" w:rsidRDefault="66B4B57C" w:rsidP="66B4B57C"/>
    <w:p w14:paraId="08D6F121" w14:textId="1700144C" w:rsidR="66B4B57C" w:rsidRDefault="66B4B57C" w:rsidP="66B4B57C"/>
    <w:p w14:paraId="3A1370D0" w14:textId="77777777" w:rsidR="007A532C" w:rsidRPr="007A532C" w:rsidRDefault="007A532C" w:rsidP="007A532C"/>
    <w:p w14:paraId="7DA069EE" w14:textId="5A19BC36" w:rsid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 xml:space="preserve">Het netwerk heeft een intern netwerk </w:t>
      </w:r>
      <w:r w:rsidR="0713D033" w:rsidRPr="66B4B57C">
        <w:rPr>
          <w:b/>
          <w:bCs/>
        </w:rPr>
        <w:t xml:space="preserve">dat </w:t>
      </w:r>
      <w:r w:rsidR="144DA6CB" w:rsidRPr="66B4B57C">
        <w:rPr>
          <w:b/>
          <w:bCs/>
        </w:rPr>
        <w:t xml:space="preserve">niet bereikbaar </w:t>
      </w:r>
      <w:r w:rsidR="3F40F33C" w:rsidRPr="66B4B57C">
        <w:rPr>
          <w:b/>
          <w:bCs/>
        </w:rPr>
        <w:t xml:space="preserve">is </w:t>
      </w:r>
      <w:r w:rsidR="144DA6CB" w:rsidRPr="66B4B57C">
        <w:rPr>
          <w:b/>
          <w:bCs/>
        </w:rPr>
        <w:t>van buitenaf.</w:t>
      </w:r>
    </w:p>
    <w:p w14:paraId="0007227D" w14:textId="34AEDB42" w:rsidR="3617B6E4" w:rsidRDefault="3617B6E4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telefonie dienst is gebaseerd op VOIP</w:t>
      </w:r>
    </w:p>
    <w:p w14:paraId="41DB512C" w14:textId="446BEF93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heeft een DMZ</w:t>
      </w:r>
      <w:r w:rsidR="2A3D072F" w:rsidRPr="66B4B57C">
        <w:rPr>
          <w:b/>
          <w:bCs/>
        </w:rPr>
        <w:t xml:space="preserve"> dat extern bereikbaar is</w:t>
      </w:r>
      <w:r w:rsidRPr="66B4B57C">
        <w:rPr>
          <w:b/>
          <w:bCs/>
        </w:rPr>
        <w:t>.</w:t>
      </w:r>
    </w:p>
    <w:p w14:paraId="0440A7EA" w14:textId="575E99FA" w:rsidR="00BE69EE" w:rsidRPr="007A532C" w:rsidRDefault="1D04BDBD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</w:t>
      </w:r>
      <w:r w:rsidR="00BE69EE" w:rsidRPr="66B4B57C">
        <w:rPr>
          <w:b/>
          <w:bCs/>
        </w:rPr>
        <w:t>etwerk heeft een beheerdersprotocol</w:t>
      </w:r>
      <w:r w:rsidR="7C4713FE" w:rsidRPr="66B4B57C">
        <w:rPr>
          <w:b/>
          <w:bCs/>
        </w:rPr>
        <w:t>.</w:t>
      </w:r>
    </w:p>
    <w:p w14:paraId="15C5E738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maakt gebruik van OSPF voor routing.</w:t>
      </w:r>
    </w:p>
    <w:p w14:paraId="644407D6" w14:textId="7231C8A1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beheer van resources vindt centraal plaats binnen iedere provincie met Microsoft Active Directory.</w:t>
      </w:r>
    </w:p>
    <w:p w14:paraId="20ED9B4C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Toegang tot het netwerk is niet mogelijk zonder authenticatie.</w:t>
      </w:r>
    </w:p>
    <w:p w14:paraId="566B846E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De beschikbaarheid van IT-services wordt gemonitord.</w:t>
      </w:r>
    </w:p>
    <w:p w14:paraId="75C45749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Gebruikers van systemen krijgen niet meer rechten dan noodzakelijk voor hun functie (least privilege-principe).</w:t>
      </w:r>
    </w:p>
    <w:p w14:paraId="085577DF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Inrichting van IT-services maakt gebruik van repository-based Infrastructure-as-Code voor deployment en configuratie.</w:t>
      </w:r>
    </w:p>
    <w:p w14:paraId="51E44C4D" w14:textId="2372732D" w:rsidR="007A532C" w:rsidRPr="007A532C" w:rsidRDefault="20650162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De active directory</w:t>
      </w:r>
      <w:r w:rsidR="007A532C" w:rsidRPr="66B4B57C">
        <w:rPr>
          <w:b/>
          <w:bCs/>
        </w:rPr>
        <w:t xml:space="preserve"> moet resources afschermen van gebruikers die hier geen recht </w:t>
      </w:r>
      <w:r w:rsidR="4C41A350" w:rsidRPr="66B4B57C">
        <w:rPr>
          <w:b/>
          <w:bCs/>
        </w:rPr>
        <w:t xml:space="preserve">op </w:t>
      </w:r>
      <w:r w:rsidR="007A532C" w:rsidRPr="66B4B57C">
        <w:rPr>
          <w:b/>
          <w:bCs/>
        </w:rPr>
        <w:t>hebben.</w:t>
      </w:r>
    </w:p>
    <w:p w14:paraId="7EFB111B" w14:textId="213E79DC" w:rsidR="6537AC8A" w:rsidRDefault="6537AC8A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moet policies afschermen van gebruikers die hier geen recht op hebben.</w:t>
      </w:r>
    </w:p>
    <w:p w14:paraId="28C45795" w14:textId="5F546B5B" w:rsidR="1C664C3C" w:rsidRDefault="1C664C3C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bevat de benodigde groep structuur.</w:t>
      </w:r>
    </w:p>
    <w:p w14:paraId="579B7C00" w14:textId="1393DF29" w:rsidR="1C664C3C" w:rsidRDefault="1C664C3C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bevat de benodigde organisational units.</w:t>
      </w:r>
    </w:p>
    <w:p w14:paraId="1D0A4C44" w14:textId="600FCF61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 xml:space="preserve">Het netwerk mag alleen </w:t>
      </w:r>
      <w:r w:rsidR="1935DFE3" w:rsidRPr="66B4B57C">
        <w:rPr>
          <w:b/>
          <w:bCs/>
        </w:rPr>
        <w:t>aangewezen</w:t>
      </w:r>
      <w:r w:rsidRPr="66B4B57C">
        <w:rPr>
          <w:b/>
          <w:bCs/>
        </w:rPr>
        <w:t xml:space="preserve"> netwerkapparatuur gebruiken.</w:t>
      </w:r>
    </w:p>
    <w:p w14:paraId="2F1C7F5B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bevat een NAT.</w:t>
      </w:r>
    </w:p>
    <w:p w14:paraId="734E97CD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heeft een hiërarchische DNS-omgeving.</w:t>
      </w:r>
    </w:p>
    <w:p w14:paraId="29229A32" w14:textId="3B6B5EE4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 xml:space="preserve">Het netwerk </w:t>
      </w:r>
      <w:r w:rsidR="230424C8" w:rsidRPr="66B4B57C">
        <w:rPr>
          <w:b/>
          <w:bCs/>
        </w:rPr>
        <w:t xml:space="preserve">heeft </w:t>
      </w:r>
      <w:r w:rsidRPr="66B4B57C">
        <w:rPr>
          <w:b/>
          <w:bCs/>
        </w:rPr>
        <w:t>in de DMZ een</w:t>
      </w:r>
      <w:r w:rsidR="3933F7A7" w:rsidRPr="66B4B57C">
        <w:rPr>
          <w:b/>
          <w:bCs/>
        </w:rPr>
        <w:t xml:space="preserve"> </w:t>
      </w:r>
      <w:r w:rsidRPr="66B4B57C">
        <w:rPr>
          <w:b/>
          <w:bCs/>
        </w:rPr>
        <w:t>webserver voor de ROVER applicatie.</w:t>
      </w:r>
    </w:p>
    <w:p w14:paraId="2F823A6B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De toegankelijke webserver maakt gebruik van HTTPS.</w:t>
      </w:r>
    </w:p>
    <w:p w14:paraId="3207F4F0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bevat een intranet met een provincie brede informatievoorziening over protocollen en processen.</w:t>
      </w:r>
    </w:p>
    <w:p w14:paraId="6A5B4B71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Het netwerk bevat een gesegmenteerde mailomgeving voor intern en extern mailverkeer.</w:t>
      </w:r>
    </w:p>
    <w:p w14:paraId="3E1F38FA" w14:textId="58116DD2" w:rsidR="3E888B4B" w:rsidRDefault="3E888B4B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b/>
          <w:bCs/>
        </w:rPr>
        <w:t>Het netwerk bevat een DHCP-server.</w:t>
      </w:r>
    </w:p>
    <w:p w14:paraId="6955F237" w14:textId="77777777" w:rsidR="007A532C" w:rsidRPr="007A532C" w:rsidRDefault="007A532C" w:rsidP="66B4B57C">
      <w:pPr>
        <w:numPr>
          <w:ilvl w:val="0"/>
          <w:numId w:val="31"/>
        </w:numPr>
        <w:rPr>
          <w:b/>
          <w:bCs/>
        </w:rPr>
      </w:pPr>
      <w:r w:rsidRPr="66B4B57C">
        <w:rPr>
          <w:b/>
          <w:bCs/>
        </w:rPr>
        <w:t>Databases en files worden opgeslagen in back-end servers.</w:t>
      </w:r>
    </w:p>
    <w:p w14:paraId="342A7815" w14:textId="35A3570A" w:rsidR="00EF4B32" w:rsidRPr="00EF4B32" w:rsidRDefault="4B2EED8F" w:rsidP="66B4B57C">
      <w:pPr>
        <w:numPr>
          <w:ilvl w:val="0"/>
          <w:numId w:val="31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b/>
          <w:bCs/>
        </w:rPr>
        <w:t>Het systeem moet in staat zijn om te communiceren via IPv6.</w:t>
      </w:r>
    </w:p>
    <w:p w14:paraId="3BE5F1F9" w14:textId="3765AB4E" w:rsidR="00EF4B32" w:rsidRPr="00EF4B32" w:rsidRDefault="00EF4B32" w:rsidP="66B4B57C">
      <w:pPr>
        <w:rPr>
          <w:rFonts w:ascii="Arial" w:hAnsi="Arial"/>
          <w:color w:val="000000" w:themeColor="accent1"/>
          <w:szCs w:val="20"/>
        </w:rPr>
      </w:pPr>
    </w:p>
    <w:p w14:paraId="7C1D585F" w14:textId="5C863225" w:rsidR="58E12B91" w:rsidRDefault="58E12B91" w:rsidP="58E12B91">
      <w:pPr>
        <w:rPr>
          <w:rFonts w:eastAsiaTheme="minorEastAsia"/>
          <w:color w:val="auto"/>
        </w:rPr>
      </w:pPr>
    </w:p>
    <w:p w14:paraId="04809BC1" w14:textId="6B7BF312" w:rsidR="0054061F" w:rsidRPr="0054061F" w:rsidRDefault="39884DA9" w:rsidP="0054061F">
      <w:pPr>
        <w:pStyle w:val="Heading1"/>
        <w:rPr>
          <w:rFonts w:eastAsiaTheme="minorEastAsia"/>
          <w:color w:val="auto"/>
        </w:rPr>
      </w:pPr>
      <w:bookmarkStart w:id="13" w:name="_Toc150337082"/>
      <w:r>
        <w:t>MoSCoW Model</w:t>
      </w:r>
      <w:bookmarkEnd w:id="13"/>
    </w:p>
    <w:p w14:paraId="757DDCBC" w14:textId="444B351E" w:rsidR="0054061F" w:rsidRDefault="0054061F" w:rsidP="0054061F">
      <w:pPr>
        <w:pStyle w:val="Heading2"/>
      </w:pPr>
      <w:bookmarkStart w:id="14" w:name="_Toc150337083"/>
      <w:r>
        <w:t>Must have’s</w:t>
      </w:r>
      <w:bookmarkEnd w:id="14"/>
    </w:p>
    <w:p w14:paraId="093D93EF" w14:textId="77777777" w:rsidR="00E5489F" w:rsidRPr="00EF4B32" w:rsidRDefault="00E5489F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Iedere medewerker beschikt over één emailadres en één account.</w:t>
      </w:r>
    </w:p>
    <w:p w14:paraId="038D85B3" w14:textId="77777777" w:rsidR="00E5489F" w:rsidRPr="00EF4B32" w:rsidRDefault="00E5489F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Medewerkers kunnen op elke locatie inloggen met één account.</w:t>
      </w:r>
    </w:p>
    <w:p w14:paraId="590E46E8" w14:textId="77777777" w:rsidR="004F5EBE" w:rsidRPr="00EF4B32" w:rsidRDefault="004F5EBE" w:rsidP="004F5EBE">
      <w:pPr>
        <w:numPr>
          <w:ilvl w:val="0"/>
          <w:numId w:val="32"/>
        </w:numPr>
        <w:rPr>
          <w:b/>
        </w:rPr>
      </w:pPr>
      <w:r w:rsidRPr="66B4B57C">
        <w:rPr>
          <w:b/>
          <w:bCs/>
        </w:rPr>
        <w:t>Medewerkers kunnen toegang hebben tot andere korpsen buiten het eigen korps.</w:t>
      </w:r>
    </w:p>
    <w:p w14:paraId="3C60486D" w14:textId="77777777" w:rsidR="00260B90" w:rsidRPr="00EF4B32" w:rsidRDefault="00260B90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Informatie moet voor alle medewerkers en relevante partners beschikbaar zijn op een need-to-know basis.</w:t>
      </w:r>
    </w:p>
    <w:p w14:paraId="105C2DB2" w14:textId="77777777" w:rsidR="00260B90" w:rsidRPr="00EF4B32" w:rsidRDefault="00260B90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bevat een database voor de ROVER applicatie.</w:t>
      </w:r>
    </w:p>
    <w:p w14:paraId="0F74A729" w14:textId="5B141600" w:rsidR="00E5489F" w:rsidRPr="00EF4B32" w:rsidRDefault="00FE7046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 xml:space="preserve">Gebruikers moeten </w:t>
      </w:r>
      <w:r w:rsidR="1B670F8E" w:rsidRPr="66B4B57C">
        <w:rPr>
          <w:b/>
          <w:bCs/>
        </w:rPr>
        <w:t xml:space="preserve">inloggen </w:t>
      </w:r>
      <w:r w:rsidRPr="66B4B57C">
        <w:rPr>
          <w:b/>
          <w:bCs/>
        </w:rPr>
        <w:t>voordat ze de IT-diensten kunnen gebruiken</w:t>
      </w:r>
    </w:p>
    <w:p w14:paraId="062CDBAB" w14:textId="777628F0" w:rsidR="00DB3270" w:rsidRDefault="00DB3270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Medewerkers kunnen gebruik maken van een ingerichte en functionele fat client.</w:t>
      </w:r>
    </w:p>
    <w:p w14:paraId="7A7B03E9" w14:textId="601C11C6" w:rsidR="27E0F0ED" w:rsidRDefault="27E0F0ED" w:rsidP="66B4B57C">
      <w:pPr>
        <w:pStyle w:val="ListParagraph"/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Het netwerk heeft een intern netwerk dat niet bereikbaar is van buitenaf.</w:t>
      </w:r>
    </w:p>
    <w:p w14:paraId="79D26FB6" w14:textId="4690F132" w:rsidR="00D71068" w:rsidRPr="007A532C" w:rsidRDefault="00D71068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heeft een DMZ</w:t>
      </w:r>
      <w:r w:rsidR="00EECE93" w:rsidRPr="66B4B57C">
        <w:rPr>
          <w:b/>
          <w:bCs/>
        </w:rPr>
        <w:t xml:space="preserve"> dat extern bereikbaar is</w:t>
      </w:r>
      <w:r w:rsidRPr="66B4B57C">
        <w:rPr>
          <w:b/>
          <w:bCs/>
        </w:rPr>
        <w:t>.</w:t>
      </w:r>
    </w:p>
    <w:p w14:paraId="2D93BBD9" w14:textId="77777777" w:rsidR="00D71068" w:rsidRPr="007A532C" w:rsidRDefault="00D71068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maakt gebruik van OSPF voor routing.</w:t>
      </w:r>
    </w:p>
    <w:p w14:paraId="4E3C1B32" w14:textId="4CA987A0" w:rsidR="00D71068" w:rsidRPr="007A532C" w:rsidRDefault="00D71068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beheer van resources vindt centraal plaats binnen iedere provincie met Microsoft Active Directory.</w:t>
      </w:r>
    </w:p>
    <w:p w14:paraId="60758A21" w14:textId="7FFE4B69" w:rsidR="7F42B8D4" w:rsidRDefault="7F42B8D4" w:rsidP="66B4B57C">
      <w:pPr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Gebruikers moeten inloggen voordat ze de IT-diensten kunnen gebruiken.</w:t>
      </w:r>
    </w:p>
    <w:p w14:paraId="1E5B1259" w14:textId="77777777" w:rsidR="00DC570C" w:rsidRPr="007A532C" w:rsidRDefault="00DC570C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Gebruikers van systemen krijgen niet meer rechten dan noodzakelijk voor hun functie (least privilege-principe).</w:t>
      </w:r>
    </w:p>
    <w:p w14:paraId="27EFAB73" w14:textId="53776E96" w:rsidR="0928BC1F" w:rsidRDefault="0928BC1F" w:rsidP="66B4B57C">
      <w:pPr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moet resources afschermen van gebruikers die hier geen recht op hebben.</w:t>
      </w:r>
    </w:p>
    <w:p w14:paraId="368A9DA8" w14:textId="1097EB5F" w:rsidR="0928BC1F" w:rsidRDefault="0928BC1F" w:rsidP="66B4B57C">
      <w:pPr>
        <w:pStyle w:val="ListParagraph"/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  <w:lang w:val="en-US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moet policies afschermen van gebruikers die hier geen recht op hebben.</w:t>
      </w:r>
    </w:p>
    <w:p w14:paraId="4B23F230" w14:textId="2A0C9FBE" w:rsidR="0928BC1F" w:rsidRDefault="0928BC1F" w:rsidP="66B4B57C">
      <w:pPr>
        <w:pStyle w:val="ListParagraph"/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bevat de benodigde groep</w:t>
      </w:r>
      <w:r w:rsidR="207287F9" w:rsidRPr="66B4B57C">
        <w:rPr>
          <w:rFonts w:ascii="Arial" w:hAnsi="Arial"/>
          <w:b/>
          <w:bCs/>
          <w:color w:val="000000" w:themeColor="accent1"/>
          <w:szCs w:val="20"/>
        </w:rPr>
        <w:t>en</w:t>
      </w:r>
      <w:r w:rsidRPr="66B4B57C">
        <w:rPr>
          <w:rFonts w:ascii="Arial" w:hAnsi="Arial"/>
          <w:b/>
          <w:bCs/>
          <w:color w:val="000000" w:themeColor="accent1"/>
          <w:szCs w:val="20"/>
        </w:rPr>
        <w:t xml:space="preserve"> structuur.</w:t>
      </w:r>
    </w:p>
    <w:p w14:paraId="12E2AB91" w14:textId="7CD1B6AF" w:rsidR="0928BC1F" w:rsidRDefault="0928BC1F" w:rsidP="66B4B57C">
      <w:pPr>
        <w:pStyle w:val="ListParagraph"/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  <w:lang w:val="en-US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De active directory bevat de benodigde organisational units.</w:t>
      </w:r>
    </w:p>
    <w:p w14:paraId="0E22D4ED" w14:textId="1D2F4DC8" w:rsidR="00572743" w:rsidRPr="007A532C" w:rsidRDefault="66B2016A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 xml:space="preserve">Het netwerk mag alleen </w:t>
      </w:r>
      <w:r w:rsidR="4FC66ED8" w:rsidRPr="66B4B57C">
        <w:rPr>
          <w:b/>
          <w:bCs/>
        </w:rPr>
        <w:t>aangeleverde</w:t>
      </w:r>
      <w:r w:rsidRPr="66B4B57C">
        <w:rPr>
          <w:b/>
          <w:bCs/>
        </w:rPr>
        <w:t xml:space="preserve"> netwerkapparatuur gebruiken.</w:t>
      </w:r>
    </w:p>
    <w:p w14:paraId="1423EC0B" w14:textId="77777777" w:rsidR="003D3FCC" w:rsidRPr="007A532C" w:rsidRDefault="003D3FCC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bevat een NAT.</w:t>
      </w:r>
    </w:p>
    <w:p w14:paraId="793AFD4A" w14:textId="77777777" w:rsidR="003D3FCC" w:rsidRPr="007A532C" w:rsidRDefault="003D3FCC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heeft een hiërarchische DNS-omgeving.</w:t>
      </w:r>
    </w:p>
    <w:p w14:paraId="7329E780" w14:textId="77777777" w:rsidR="003D3FCC" w:rsidRPr="007A532C" w:rsidRDefault="003D3FCC" w:rsidP="66B4B57C">
      <w:pPr>
        <w:numPr>
          <w:ilvl w:val="0"/>
          <w:numId w:val="32"/>
        </w:numPr>
        <w:rPr>
          <w:b/>
          <w:bCs/>
        </w:rPr>
      </w:pPr>
      <w:r w:rsidRPr="66B4B57C">
        <w:rPr>
          <w:b/>
          <w:bCs/>
        </w:rPr>
        <w:t>Het netwerk bevat in de DMZ een toegankelijke webserver voor de ROVER applicatie.</w:t>
      </w:r>
    </w:p>
    <w:p w14:paraId="48DCFBAB" w14:textId="53DB2BF1" w:rsidR="0FFB56F8" w:rsidRDefault="0FFB56F8" w:rsidP="66B4B57C">
      <w:pPr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b/>
          <w:bCs/>
        </w:rPr>
        <w:t>Het netwerk bevat een DHCP-server.</w:t>
      </w:r>
    </w:p>
    <w:p w14:paraId="555878A1" w14:textId="0FBF6AE7" w:rsidR="6188338E" w:rsidRDefault="6188338E" w:rsidP="66B4B57C">
      <w:pPr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Medewerkers kunnen gebruik maken van ethernet.</w:t>
      </w:r>
    </w:p>
    <w:p w14:paraId="03884DF4" w14:textId="18851808" w:rsidR="5455BBC9" w:rsidRDefault="5455BBC9" w:rsidP="66B4B57C">
      <w:pPr>
        <w:numPr>
          <w:ilvl w:val="0"/>
          <w:numId w:val="32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rFonts w:ascii="Arial" w:hAnsi="Arial"/>
          <w:b/>
          <w:bCs/>
          <w:color w:val="000000" w:themeColor="accent1"/>
          <w:szCs w:val="20"/>
        </w:rPr>
        <w:t>Toegang tot het netwerk is niet mogelijk zonder authenticatie.</w:t>
      </w:r>
    </w:p>
    <w:p w14:paraId="33F2F67D" w14:textId="77777777" w:rsidR="0054061F" w:rsidRPr="0054061F" w:rsidRDefault="0054061F" w:rsidP="0054061F"/>
    <w:p w14:paraId="60E7406E" w14:textId="77777777" w:rsidR="0054061F" w:rsidRDefault="0054061F" w:rsidP="0054061F">
      <w:pPr>
        <w:pStyle w:val="Heading2"/>
      </w:pPr>
      <w:bookmarkStart w:id="15" w:name="_Toc150337084"/>
      <w:r>
        <w:t>Should have’s</w:t>
      </w:r>
      <w:bookmarkEnd w:id="15"/>
    </w:p>
    <w:p w14:paraId="6C7676D0" w14:textId="2058BC25" w:rsidR="00FE7046" w:rsidRPr="00EF4B32" w:rsidRDefault="00FE7046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Het netwerk bevat een internet telefonie dienst.</w:t>
      </w:r>
    </w:p>
    <w:p w14:paraId="148FDE8C" w14:textId="77777777" w:rsidR="00DB3270" w:rsidRPr="00EF4B32" w:rsidRDefault="00DB3270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Het systeem moet in staat zijn om te communiceren via IPv6.</w:t>
      </w:r>
    </w:p>
    <w:p w14:paraId="3DF14ABC" w14:textId="77777777" w:rsidR="00B00CBF" w:rsidRPr="007A532C" w:rsidRDefault="00B00CBF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De beschikbaarheid van IT-services wordt gemonitord.</w:t>
      </w:r>
    </w:p>
    <w:p w14:paraId="6E6A47F4" w14:textId="77777777" w:rsidR="00DC570C" w:rsidRPr="007A532C" w:rsidRDefault="00DC570C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Inrichting van IT-services maakt gebruik van repository-based Infrastructure-as-Code voor deployment en configuratie.</w:t>
      </w:r>
    </w:p>
    <w:p w14:paraId="6BC8E1EB" w14:textId="46C0B3F1" w:rsidR="00DB3270" w:rsidRDefault="60057E14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Het n</w:t>
      </w:r>
      <w:r w:rsidR="00EC097E" w:rsidRPr="66B4B57C">
        <w:rPr>
          <w:b/>
          <w:bCs/>
        </w:rPr>
        <w:t>etwerk heeft een beheerdersprotocol</w:t>
      </w:r>
    </w:p>
    <w:p w14:paraId="26ABB0EE" w14:textId="77777777" w:rsidR="003D3FCC" w:rsidRPr="007A532C" w:rsidRDefault="003D3FCC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De toegankelijke webserver maakt gebruik van HTTPS.</w:t>
      </w:r>
    </w:p>
    <w:p w14:paraId="652D5AB7" w14:textId="77777777" w:rsidR="0063781E" w:rsidRPr="007A532C" w:rsidRDefault="0063781E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Medewerkers kunnen gebruik maken van WIFI.</w:t>
      </w:r>
    </w:p>
    <w:p w14:paraId="161B5516" w14:textId="38EE9658" w:rsidR="4BFCBF76" w:rsidRDefault="4BFCBF76" w:rsidP="66B4B57C">
      <w:pPr>
        <w:numPr>
          <w:ilvl w:val="0"/>
          <w:numId w:val="34"/>
        </w:numPr>
        <w:rPr>
          <w:rFonts w:ascii="Arial" w:hAnsi="Arial"/>
          <w:b/>
          <w:bCs/>
          <w:color w:val="000000" w:themeColor="accent1"/>
          <w:szCs w:val="20"/>
        </w:rPr>
      </w:pPr>
      <w:r w:rsidRPr="66B4B57C">
        <w:rPr>
          <w:b/>
          <w:bCs/>
        </w:rPr>
        <w:t>Het netwerk kan bestanden opslaan.</w:t>
      </w:r>
    </w:p>
    <w:p w14:paraId="09FAFD54" w14:textId="27D09B6E" w:rsidR="32F90ED6" w:rsidRDefault="32F90ED6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Agenten kunnen communiceren met agenten uit andere provincies.</w:t>
      </w:r>
    </w:p>
    <w:p w14:paraId="6A60CE41" w14:textId="16C00CA6" w:rsidR="32F90ED6" w:rsidRDefault="32F90ED6" w:rsidP="66B4B57C">
      <w:pPr>
        <w:numPr>
          <w:ilvl w:val="0"/>
          <w:numId w:val="34"/>
        </w:numPr>
        <w:rPr>
          <w:b/>
          <w:bCs/>
        </w:rPr>
      </w:pPr>
      <w:r w:rsidRPr="66B4B57C">
        <w:rPr>
          <w:b/>
          <w:bCs/>
        </w:rPr>
        <w:t>De ROVER applicatie is benaderbaar via externe en interne netwerken.</w:t>
      </w:r>
    </w:p>
    <w:p w14:paraId="76412490" w14:textId="2315FB1A" w:rsidR="66B4B57C" w:rsidRDefault="66B4B57C" w:rsidP="66B4B57C">
      <w:pPr>
        <w:rPr>
          <w:rFonts w:ascii="Arial" w:hAnsi="Arial"/>
          <w:b/>
          <w:bCs/>
          <w:color w:val="000000" w:themeColor="accent1"/>
          <w:szCs w:val="20"/>
        </w:rPr>
      </w:pPr>
    </w:p>
    <w:p w14:paraId="26E4E034" w14:textId="0D72E0EA" w:rsidR="66B4B57C" w:rsidRDefault="66B4B57C" w:rsidP="66B4B57C">
      <w:pPr>
        <w:rPr>
          <w:rFonts w:ascii="Arial" w:hAnsi="Arial"/>
          <w:b/>
          <w:bCs/>
          <w:color w:val="000000" w:themeColor="accent1"/>
          <w:szCs w:val="20"/>
        </w:rPr>
      </w:pPr>
    </w:p>
    <w:p w14:paraId="56E6C8C0" w14:textId="77777777" w:rsidR="0054061F" w:rsidRPr="0054061F" w:rsidRDefault="0054061F" w:rsidP="0054061F"/>
    <w:p w14:paraId="514437D6" w14:textId="77777777" w:rsidR="0054061F" w:rsidRDefault="0054061F" w:rsidP="0054061F">
      <w:pPr>
        <w:pStyle w:val="Heading2"/>
      </w:pPr>
      <w:bookmarkStart w:id="16" w:name="_Toc150337085"/>
      <w:r>
        <w:t>Could have’s</w:t>
      </w:r>
      <w:bookmarkEnd w:id="16"/>
    </w:p>
    <w:p w14:paraId="35C9AE4E" w14:textId="298C004D" w:rsidR="00FE7046" w:rsidRPr="00EF4B32" w:rsidRDefault="00FE7046" w:rsidP="66B4B57C">
      <w:pPr>
        <w:numPr>
          <w:ilvl w:val="0"/>
          <w:numId w:val="33"/>
        </w:numPr>
        <w:rPr>
          <w:b/>
          <w:bCs/>
        </w:rPr>
      </w:pPr>
      <w:r w:rsidRPr="66B4B57C">
        <w:rPr>
          <w:b/>
          <w:bCs/>
        </w:rPr>
        <w:t>De telefonie dienst ondersteunt verbindingen tussen provincies.</w:t>
      </w:r>
    </w:p>
    <w:p w14:paraId="20BF7D93" w14:textId="77777777" w:rsidR="008F6480" w:rsidRPr="007A532C" w:rsidRDefault="008F6480" w:rsidP="66B4B57C">
      <w:pPr>
        <w:numPr>
          <w:ilvl w:val="0"/>
          <w:numId w:val="33"/>
        </w:numPr>
        <w:rPr>
          <w:b/>
          <w:bCs/>
        </w:rPr>
      </w:pPr>
      <w:r w:rsidRPr="66B4B57C">
        <w:rPr>
          <w:b/>
          <w:bCs/>
        </w:rPr>
        <w:t>Het netwerk bevat een intranet met een provincie brede informatievoorziening over protocollen en processen.</w:t>
      </w:r>
    </w:p>
    <w:p w14:paraId="589BF94B" w14:textId="77777777" w:rsidR="0054061F" w:rsidRDefault="0054061F" w:rsidP="0054061F">
      <w:pPr>
        <w:pStyle w:val="Heading2"/>
      </w:pPr>
      <w:bookmarkStart w:id="17" w:name="_Toc150337086"/>
      <w:r>
        <w:t>Won’t have’s</w:t>
      </w:r>
      <w:bookmarkEnd w:id="17"/>
    </w:p>
    <w:p w14:paraId="41B65030" w14:textId="620CB9F8" w:rsidR="00801093" w:rsidRPr="00833C51" w:rsidRDefault="75D2D37B" w:rsidP="66B4B57C">
      <w:pPr>
        <w:pStyle w:val="ListParagraph"/>
        <w:numPr>
          <w:ilvl w:val="0"/>
          <w:numId w:val="9"/>
        </w:numPr>
        <w:rPr>
          <w:rFonts w:ascii="Arial" w:hAnsi="Arial"/>
          <w:b/>
          <w:bCs/>
          <w:color w:val="000000" w:themeColor="accent1"/>
        </w:rPr>
      </w:pPr>
      <w:r w:rsidRPr="66B4B57C">
        <w:rPr>
          <w:b/>
          <w:bCs/>
        </w:rPr>
        <w:t>Het netwerk is benaderbaar door Proof of concepts die worden uitgewerkt in Arnhem.</w:t>
      </w:r>
    </w:p>
    <w:p w14:paraId="29202C23" w14:textId="29C0AFDF" w:rsidR="460A94F4" w:rsidRDefault="460A94F4" w:rsidP="66B4B57C">
      <w:pPr>
        <w:pStyle w:val="ListParagraph"/>
        <w:numPr>
          <w:ilvl w:val="0"/>
          <w:numId w:val="9"/>
        </w:numPr>
        <w:rPr>
          <w:b/>
          <w:bCs/>
        </w:rPr>
      </w:pPr>
      <w:r w:rsidRPr="66B4B57C">
        <w:rPr>
          <w:b/>
          <w:bCs/>
        </w:rPr>
        <w:t>Het netwerk bevat een gesegmenteerde mailomgeving voor intern en extern mailverkeer.</w:t>
      </w:r>
    </w:p>
    <w:p w14:paraId="424710CD" w14:textId="2B68E690" w:rsidR="66B4B57C" w:rsidRDefault="66B4B57C" w:rsidP="66B4B57C">
      <w:pPr>
        <w:rPr>
          <w:rFonts w:ascii="Arial" w:hAnsi="Arial"/>
          <w:b/>
          <w:bCs/>
          <w:color w:val="000000" w:themeColor="accent1"/>
          <w:szCs w:val="20"/>
        </w:rPr>
      </w:pPr>
    </w:p>
    <w:p w14:paraId="14ABE0BB" w14:textId="6AFCCD47" w:rsidR="00801093" w:rsidRPr="00833C51" w:rsidRDefault="00801093" w:rsidP="66B4B57C">
      <w:pPr>
        <w:rPr>
          <w:rFonts w:ascii="Arial" w:hAnsi="Arial"/>
          <w:color w:val="000000" w:themeColor="accent1"/>
          <w:szCs w:val="20"/>
        </w:rPr>
      </w:pPr>
    </w:p>
    <w:p w14:paraId="2FDB74CD" w14:textId="1428D1A2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0B99A8DC" w14:textId="50AA2F43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331055F3" w14:textId="1A265645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1DF3CA0E" w14:textId="798C3328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6546C967" w14:textId="1BFAF798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7346BF93" w14:textId="3C4CA1C9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45461A5" w14:textId="0C7FA359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63BE6145" w14:textId="0DD32625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EFDB031" w14:textId="2B58486A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DEF6A0A" w14:textId="0C5003C9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24631D30" w14:textId="2E529A74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598F6CCB" w14:textId="0EE7FA8F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63ECA0BB" w14:textId="327B11A7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5890C7EA" w14:textId="0CBEB422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00D3FCBB" w14:textId="5E85EB16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B77F6F5" w14:textId="5359E6FA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77F5CE3F" w14:textId="3C0363B6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1160D584" w14:textId="589E61D2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532C75DB" w14:textId="7D53462A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1F1E3890" w14:textId="32F1C45E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220EB407" w14:textId="13F5DE0E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577BE022" w14:textId="0B1F0BD5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25458981" w14:textId="45187E65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1F2B6BD1" w14:textId="36DA6F22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0950C9EF" w14:textId="59B0076D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0D2E7556" w14:textId="4BAE95DA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51CFA1B9" w14:textId="0102F399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E8A2758" w14:textId="798D7F8C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49FAD81D" w14:textId="196E0DC2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76C75C17" w14:textId="7E0D435D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p w14:paraId="02203EDB" w14:textId="53FB1C9C" w:rsidR="66B4B57C" w:rsidRDefault="66B4B57C" w:rsidP="66B4B57C">
      <w:pPr>
        <w:rPr>
          <w:rFonts w:ascii="Arial" w:hAnsi="Arial"/>
          <w:color w:val="000000" w:themeColor="accent1"/>
          <w:szCs w:val="20"/>
        </w:rPr>
      </w:pPr>
    </w:p>
    <w:bookmarkStart w:id="18" w:name="_Toc150337087" w:displacedByCustomXml="next"/>
    <w:sdt>
      <w:sdtPr>
        <w:rPr>
          <w:rFonts w:asciiTheme="minorHAnsi" w:hAnsiTheme="minorHAnsi"/>
          <w:b w:val="0"/>
          <w:caps w:val="0"/>
          <w:sz w:val="20"/>
          <w:szCs w:val="22"/>
        </w:rPr>
        <w:id w:val="1620102575"/>
        <w:docPartObj>
          <w:docPartGallery w:val="Bibliographies"/>
          <w:docPartUnique/>
        </w:docPartObj>
      </w:sdtPr>
      <w:sdtContent>
        <w:p w14:paraId="20D92D31" w14:textId="77777777" w:rsidR="00801093" w:rsidRDefault="00801093" w:rsidP="00D02875">
          <w:pPr>
            <w:pStyle w:val="Kop1-geennr"/>
          </w:pPr>
          <w:r>
            <w:t>Bronnen</w:t>
          </w:r>
          <w:bookmarkEnd w:id="18"/>
        </w:p>
        <w:sdt>
          <w:sdtPr>
            <w:id w:val="111145805"/>
            <w:bibliography/>
          </w:sdtPr>
          <w:sdtContent>
            <w:p w14:paraId="46A780AD" w14:textId="77777777" w:rsidR="00D02875" w:rsidRDefault="00D02875" w:rsidP="00D02875">
              <w:pPr>
                <w:pStyle w:val="Bibliography"/>
                <w:ind w:left="720" w:hanging="720"/>
              </w:pPr>
            </w:p>
            <w:p w14:paraId="23003874" w14:textId="77777777" w:rsidR="00801093" w:rsidRDefault="0012668C" w:rsidP="00801093"/>
          </w:sdtContent>
        </w:sdt>
      </w:sdtContent>
    </w:sdt>
    <w:p w14:paraId="5A82782E" w14:textId="77777777" w:rsidR="00801093" w:rsidRDefault="00801093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5A4965D6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CD49683" w14:textId="777777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129EFC47" wp14:editId="7840FD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0;margin-top:0;width:596.15pt;height:840.75pt;z-index:251658240;mso-position-horizontal-relative:page;mso-position-vertical-relative:page;mso-width-relative:margin;mso-height-relative:margin" coordsize="75723,106775" o:spid="_x0000_s1026" w14:anchorId="1829630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Afbeelding 1" style="position:absolute;left:20478;top:39433;width:34557;height:2235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o:title="" r:id="rId18"/>
                </v:shape>
                <v:rect id="Rechthoek 2" style="position:absolute;width:75723;height:9715;visibility:visible;mso-wrap-style:square;v-text-anchor:middle" o:spid="_x0000_s1028" fillcolor="white [3201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/>
                <v:rect id="Rechthoek 3" style="position:absolute;top:97059;width:75723;height:9716;visibility:visible;mso-wrap-style:square;v-text-anchor:middle" o:spid="_x0000_s1029" fillcolor="white [3201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3D443" w14:textId="77777777" w:rsidR="003C18E6" w:rsidRDefault="003C18E6">
      <w:pPr>
        <w:spacing w:line="240" w:lineRule="auto"/>
      </w:pPr>
      <w:r>
        <w:separator/>
      </w:r>
    </w:p>
  </w:endnote>
  <w:endnote w:type="continuationSeparator" w:id="0">
    <w:p w14:paraId="64B18827" w14:textId="77777777" w:rsidR="003C18E6" w:rsidRDefault="003C18E6">
      <w:pPr>
        <w:spacing w:line="240" w:lineRule="auto"/>
      </w:pPr>
      <w:r>
        <w:continuationSeparator/>
      </w:r>
    </w:p>
  </w:endnote>
  <w:endnote w:type="continuationNotice" w:id="1">
    <w:p w14:paraId="540362E0" w14:textId="77777777" w:rsidR="003C18E6" w:rsidRDefault="003C18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01734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76C6E68D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A6A96" w14:textId="77777777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58245" behindDoc="1" locked="0" layoutInCell="1" allowOverlap="1" wp14:anchorId="704178CE" wp14:editId="1AC459AB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A699D" w14:textId="77777777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8240" behindDoc="1" locked="0" layoutInCell="1" allowOverlap="1" wp14:anchorId="4FACF95A" wp14:editId="39E6CB29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76F9781B" w14:textId="77777777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58243" behindDoc="0" locked="1" layoutInCell="1" allowOverlap="1" wp14:anchorId="641FAC43" wp14:editId="2E2063B4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xt Box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DB04E" w14:textId="77777777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rto="http://schemas.microsoft.com/office/word/2006/arto">
              <w:pict>
                <v:shapetype id="_x0000_t202" coordsize="21600,21600" o:spt="202" path="m,l,21600r21600,l21600,xe" w14:anchorId="641FAC43">
                  <v:stroke joinstyle="miter"/>
                  <v:path gradientshapeok="t" o:connecttype="rect"/>
                </v:shapetype>
                <v:shape id="Tekstvak 19" style="position:absolute;margin-left:29pt;margin-top:18.2pt;width:80.2pt;height:9.6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>
                  <v:textbox inset="0,0,0,0">
                    <w:txbxContent>
                      <w:p w:rsidR="00B25FE7" w:rsidP="00B25FE7" w:rsidRDefault="00B25FE7" w14:paraId="2B9DB04E" w14:textId="7777777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5B819AA5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16168915" w14:textId="51E45A51" w:rsidR="00B25FE7" w:rsidRPr="00254AF4" w:rsidRDefault="0012668C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80A569069B78400685E69B07BBC6250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1347C6">
                  <w:rPr>
                    <w:caps/>
                  </w:rPr>
                  <w:t>MNSE project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F5FA9" w14:textId="77777777" w:rsidR="003C18E6" w:rsidRDefault="003C18E6">
      <w:pPr>
        <w:spacing w:line="240" w:lineRule="auto"/>
      </w:pPr>
      <w:r>
        <w:separator/>
      </w:r>
    </w:p>
  </w:footnote>
  <w:footnote w:type="continuationSeparator" w:id="0">
    <w:p w14:paraId="69553BAD" w14:textId="77777777" w:rsidR="003C18E6" w:rsidRDefault="003C18E6">
      <w:pPr>
        <w:spacing w:line="240" w:lineRule="auto"/>
      </w:pPr>
      <w:r>
        <w:continuationSeparator/>
      </w:r>
    </w:p>
  </w:footnote>
  <w:footnote w:type="continuationNotice" w:id="1">
    <w:p w14:paraId="62712C33" w14:textId="77777777" w:rsidR="003C18E6" w:rsidRDefault="003C18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6230B" w14:textId="77777777" w:rsidR="00B76BB2" w:rsidRDefault="00B76BB2">
    <w:pPr>
      <w:spacing w:after="160" w:line="259" w:lineRule="auto"/>
    </w:pPr>
  </w:p>
  <w:p w14:paraId="151B2EE5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0C07C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5F554849" w14:textId="77777777" w:rsidR="00B25FE7" w:rsidRDefault="00B25FE7" w:rsidP="00B25FE7">
    <w:pPr>
      <w:spacing w:after="160" w:line="259" w:lineRule="auto"/>
    </w:pPr>
  </w:p>
  <w:p w14:paraId="65C30071" w14:textId="77777777" w:rsidR="00B25FE7" w:rsidRDefault="00B25FE7" w:rsidP="00B25FE7">
    <w:pPr>
      <w:spacing w:after="160" w:line="259" w:lineRule="auto"/>
    </w:pPr>
  </w:p>
  <w:p w14:paraId="04F4ECC9" w14:textId="77777777" w:rsidR="00B25FE7" w:rsidRDefault="00B25FE7" w:rsidP="00B25FE7">
    <w:pPr>
      <w:spacing w:after="160" w:line="259" w:lineRule="auto"/>
    </w:pPr>
  </w:p>
  <w:p w14:paraId="432C868E" w14:textId="77777777" w:rsidR="00B25FE7" w:rsidRDefault="00B25FE7" w:rsidP="00B25FE7">
    <w:pPr>
      <w:spacing w:after="160" w:line="259" w:lineRule="auto"/>
    </w:pPr>
  </w:p>
  <w:p w14:paraId="1E32BD85" w14:textId="77777777" w:rsidR="00B25FE7" w:rsidRDefault="00B25FE7" w:rsidP="00B25FE7">
    <w:pPr>
      <w:spacing w:after="160" w:line="259" w:lineRule="auto"/>
    </w:pPr>
  </w:p>
  <w:p w14:paraId="1B9D592E" w14:textId="77777777" w:rsidR="00B25FE7" w:rsidRDefault="00B25FE7" w:rsidP="00B25FE7">
    <w:pPr>
      <w:spacing w:after="160" w:line="259" w:lineRule="auto"/>
    </w:pPr>
  </w:p>
  <w:p w14:paraId="7E730695" w14:textId="77777777" w:rsidR="00B25FE7" w:rsidRDefault="00B25FE7" w:rsidP="00B25FE7">
    <w:pPr>
      <w:spacing w:after="160" w:line="259" w:lineRule="auto"/>
    </w:pPr>
  </w:p>
  <w:p w14:paraId="1DD09045" w14:textId="77777777" w:rsidR="00B25FE7" w:rsidRDefault="00B25FE7" w:rsidP="00B25FE7">
    <w:pPr>
      <w:spacing w:after="160" w:line="259" w:lineRule="auto"/>
    </w:pPr>
  </w:p>
  <w:p w14:paraId="653B7092" w14:textId="77777777" w:rsidR="00B25FE7" w:rsidRDefault="00B25FE7" w:rsidP="00B25FE7">
    <w:pPr>
      <w:spacing w:after="160" w:line="259" w:lineRule="auto"/>
    </w:pPr>
  </w:p>
  <w:p w14:paraId="345A7226" w14:textId="77777777" w:rsidR="00B25FE7" w:rsidRDefault="00B25FE7" w:rsidP="00B25FE7">
    <w:pPr>
      <w:spacing w:after="160" w:line="259" w:lineRule="auto"/>
    </w:pPr>
  </w:p>
  <w:p w14:paraId="0CD9DEDE" w14:textId="77777777" w:rsidR="00B25FE7" w:rsidRDefault="00B25FE7" w:rsidP="00B25FE7">
    <w:pPr>
      <w:spacing w:after="160" w:line="259" w:lineRule="auto"/>
    </w:pPr>
  </w:p>
  <w:p w14:paraId="1D47B3EE" w14:textId="77777777" w:rsidR="00B25FE7" w:rsidRDefault="00B25FE7" w:rsidP="00B25FE7">
    <w:pPr>
      <w:spacing w:after="160" w:line="259" w:lineRule="auto"/>
    </w:pPr>
  </w:p>
  <w:p w14:paraId="62CE7DA9" w14:textId="77777777" w:rsidR="00B25FE7" w:rsidRDefault="00B25FE7" w:rsidP="00B25FE7">
    <w:pPr>
      <w:spacing w:after="160" w:line="259" w:lineRule="auto"/>
    </w:pPr>
  </w:p>
  <w:p w14:paraId="26B7B22F" w14:textId="77777777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58244" behindDoc="1" locked="0" layoutInCell="1" allowOverlap="1" wp14:anchorId="1217E182" wp14:editId="3932E329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7B2A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43DED8F8" w14:textId="77777777" w:rsidR="00435586" w:rsidRDefault="00435586">
    <w:pPr>
      <w:spacing w:after="160" w:line="259" w:lineRule="auto"/>
    </w:pPr>
  </w:p>
  <w:p w14:paraId="57366C59" w14:textId="77777777" w:rsidR="00435586" w:rsidRDefault="00435586">
    <w:pPr>
      <w:spacing w:after="160" w:line="259" w:lineRule="auto"/>
    </w:pPr>
  </w:p>
  <w:p w14:paraId="5DE76C65" w14:textId="77777777" w:rsidR="00435586" w:rsidRDefault="00435586">
    <w:pPr>
      <w:spacing w:after="160" w:line="259" w:lineRule="auto"/>
    </w:pPr>
  </w:p>
  <w:p w14:paraId="12364545" w14:textId="77777777" w:rsidR="00435586" w:rsidRDefault="00435586">
    <w:pPr>
      <w:spacing w:after="160" w:line="259" w:lineRule="auto"/>
    </w:pPr>
  </w:p>
  <w:p w14:paraId="470C3518" w14:textId="77777777" w:rsidR="00435586" w:rsidRDefault="00435586">
    <w:pPr>
      <w:spacing w:after="160" w:line="259" w:lineRule="auto"/>
    </w:pPr>
  </w:p>
  <w:p w14:paraId="3A5DA912" w14:textId="77777777" w:rsidR="00435586" w:rsidRDefault="00435586">
    <w:pPr>
      <w:spacing w:after="160" w:line="259" w:lineRule="auto"/>
    </w:pPr>
  </w:p>
  <w:p w14:paraId="362BD8BA" w14:textId="77777777" w:rsidR="00435586" w:rsidRDefault="00435586">
    <w:pPr>
      <w:spacing w:after="160" w:line="259" w:lineRule="auto"/>
    </w:pPr>
  </w:p>
  <w:p w14:paraId="4B263275" w14:textId="77777777" w:rsidR="00435586" w:rsidRDefault="00435586">
    <w:pPr>
      <w:spacing w:after="160" w:line="259" w:lineRule="auto"/>
    </w:pPr>
  </w:p>
  <w:p w14:paraId="136A9902" w14:textId="77777777" w:rsidR="00435586" w:rsidRDefault="00435586">
    <w:pPr>
      <w:spacing w:after="160" w:line="259" w:lineRule="auto"/>
    </w:pPr>
  </w:p>
  <w:p w14:paraId="7B7CA7C8" w14:textId="77777777" w:rsidR="00435586" w:rsidRDefault="00435586">
    <w:pPr>
      <w:spacing w:after="160" w:line="259" w:lineRule="auto"/>
    </w:pPr>
  </w:p>
  <w:p w14:paraId="783D9D7D" w14:textId="77777777" w:rsidR="00435586" w:rsidRDefault="00435586">
    <w:pPr>
      <w:spacing w:after="160" w:line="259" w:lineRule="auto"/>
    </w:pPr>
  </w:p>
  <w:p w14:paraId="6ECFABBC" w14:textId="77777777" w:rsidR="00435586" w:rsidRDefault="00435586">
    <w:pPr>
      <w:spacing w:after="160" w:line="259" w:lineRule="auto"/>
    </w:pPr>
  </w:p>
  <w:p w14:paraId="2FFC37B8" w14:textId="77777777" w:rsidR="00435586" w:rsidRDefault="00435586">
    <w:pPr>
      <w:spacing w:after="160" w:line="259" w:lineRule="auto"/>
    </w:pPr>
  </w:p>
  <w:p w14:paraId="79F26163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58241" behindDoc="1" locked="0" layoutInCell="1" allowOverlap="1" wp14:anchorId="79B0BF12" wp14:editId="0C9F2076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865B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60CB916" wp14:editId="11256EF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E72247" w14:textId="77777777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549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0910F337"/>
    <w:multiLevelType w:val="multilevel"/>
    <w:tmpl w:val="FFFFFFFF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E6DA3"/>
    <w:multiLevelType w:val="hybridMultilevel"/>
    <w:tmpl w:val="FFFFFFFF"/>
    <w:lvl w:ilvl="0" w:tplc="F2FE8F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D41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C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6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8B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8A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8B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06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4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64BAD"/>
    <w:multiLevelType w:val="hybridMultilevel"/>
    <w:tmpl w:val="04E2BED4"/>
    <w:lvl w:ilvl="0" w:tplc="5E289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4A7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B898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DAF7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C3D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EE1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C2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E2C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66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8865A8E"/>
    <w:multiLevelType w:val="multilevel"/>
    <w:tmpl w:val="FFFFFFFF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D2416"/>
    <w:multiLevelType w:val="multilevel"/>
    <w:tmpl w:val="2462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D31B0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47DC8"/>
    <w:multiLevelType w:val="multilevel"/>
    <w:tmpl w:val="2462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193758B"/>
    <w:multiLevelType w:val="hybridMultilevel"/>
    <w:tmpl w:val="F7A415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62104"/>
    <w:multiLevelType w:val="multilevel"/>
    <w:tmpl w:val="FFFFFFFF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B3042"/>
    <w:multiLevelType w:val="multilevel"/>
    <w:tmpl w:val="FFFFFFFF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108F1"/>
    <w:multiLevelType w:val="hybridMultilevel"/>
    <w:tmpl w:val="246238A0"/>
    <w:lvl w:ilvl="0" w:tplc="D56AF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808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64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0C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70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C5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46B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0E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44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5DDF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2C0F0"/>
    <w:multiLevelType w:val="multilevel"/>
    <w:tmpl w:val="FFFFFFFF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6AEEC"/>
    <w:multiLevelType w:val="hybridMultilevel"/>
    <w:tmpl w:val="FFFFFFFF"/>
    <w:lvl w:ilvl="0" w:tplc="6F64E728">
      <w:start w:val="15"/>
      <w:numFmt w:val="decimal"/>
      <w:lvlText w:val="%1."/>
      <w:lvlJc w:val="left"/>
      <w:pPr>
        <w:ind w:left="720" w:hanging="360"/>
      </w:pPr>
    </w:lvl>
    <w:lvl w:ilvl="1" w:tplc="7ED2ADA0">
      <w:start w:val="1"/>
      <w:numFmt w:val="lowerLetter"/>
      <w:lvlText w:val="%2."/>
      <w:lvlJc w:val="left"/>
      <w:pPr>
        <w:ind w:left="1440" w:hanging="360"/>
      </w:pPr>
    </w:lvl>
    <w:lvl w:ilvl="2" w:tplc="633E99DA">
      <w:start w:val="1"/>
      <w:numFmt w:val="lowerRoman"/>
      <w:lvlText w:val="%3."/>
      <w:lvlJc w:val="right"/>
      <w:pPr>
        <w:ind w:left="2160" w:hanging="180"/>
      </w:pPr>
    </w:lvl>
    <w:lvl w:ilvl="3" w:tplc="C6D45990">
      <w:start w:val="1"/>
      <w:numFmt w:val="decimal"/>
      <w:lvlText w:val="%4."/>
      <w:lvlJc w:val="left"/>
      <w:pPr>
        <w:ind w:left="2880" w:hanging="360"/>
      </w:pPr>
    </w:lvl>
    <w:lvl w:ilvl="4" w:tplc="3DFEA31A">
      <w:start w:val="1"/>
      <w:numFmt w:val="lowerLetter"/>
      <w:lvlText w:val="%5."/>
      <w:lvlJc w:val="left"/>
      <w:pPr>
        <w:ind w:left="3600" w:hanging="360"/>
      </w:pPr>
    </w:lvl>
    <w:lvl w:ilvl="5" w:tplc="C7CEA5C0">
      <w:start w:val="1"/>
      <w:numFmt w:val="lowerRoman"/>
      <w:lvlText w:val="%6."/>
      <w:lvlJc w:val="right"/>
      <w:pPr>
        <w:ind w:left="4320" w:hanging="180"/>
      </w:pPr>
    </w:lvl>
    <w:lvl w:ilvl="6" w:tplc="36026B78">
      <w:start w:val="1"/>
      <w:numFmt w:val="decimal"/>
      <w:lvlText w:val="%7."/>
      <w:lvlJc w:val="left"/>
      <w:pPr>
        <w:ind w:left="5040" w:hanging="360"/>
      </w:pPr>
    </w:lvl>
    <w:lvl w:ilvl="7" w:tplc="5106E9AA">
      <w:start w:val="1"/>
      <w:numFmt w:val="lowerLetter"/>
      <w:lvlText w:val="%8."/>
      <w:lvlJc w:val="left"/>
      <w:pPr>
        <w:ind w:left="5760" w:hanging="360"/>
      </w:pPr>
    </w:lvl>
    <w:lvl w:ilvl="8" w:tplc="C5F27B6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37BA1"/>
    <w:multiLevelType w:val="hybridMultilevel"/>
    <w:tmpl w:val="246238A0"/>
    <w:lvl w:ilvl="0" w:tplc="84AC1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C67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D89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2E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C4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A6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21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0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48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91471">
    <w:abstractNumId w:val="29"/>
  </w:num>
  <w:num w:numId="2" w16cid:durableId="1966503354">
    <w:abstractNumId w:val="18"/>
  </w:num>
  <w:num w:numId="3" w16cid:durableId="1370378682">
    <w:abstractNumId w:val="27"/>
  </w:num>
  <w:num w:numId="4" w16cid:durableId="190188784">
    <w:abstractNumId w:val="23"/>
  </w:num>
  <w:num w:numId="5" w16cid:durableId="1299727829">
    <w:abstractNumId w:val="15"/>
  </w:num>
  <w:num w:numId="6" w16cid:durableId="239608049">
    <w:abstractNumId w:val="28"/>
  </w:num>
  <w:num w:numId="7" w16cid:durableId="225773294">
    <w:abstractNumId w:val="11"/>
  </w:num>
  <w:num w:numId="8" w16cid:durableId="929510992">
    <w:abstractNumId w:val="22"/>
  </w:num>
  <w:num w:numId="9" w16cid:durableId="2027057510">
    <w:abstractNumId w:val="10"/>
  </w:num>
  <w:num w:numId="10" w16cid:durableId="516240798">
    <w:abstractNumId w:val="12"/>
  </w:num>
  <w:num w:numId="11" w16cid:durableId="521280359">
    <w:abstractNumId w:val="25"/>
  </w:num>
  <w:num w:numId="12" w16cid:durableId="656149224">
    <w:abstractNumId w:val="16"/>
  </w:num>
  <w:num w:numId="13" w16cid:durableId="331034676">
    <w:abstractNumId w:val="24"/>
  </w:num>
  <w:num w:numId="14" w16cid:durableId="670446662">
    <w:abstractNumId w:val="20"/>
  </w:num>
  <w:num w:numId="15" w16cid:durableId="1036926674">
    <w:abstractNumId w:val="1"/>
  </w:num>
  <w:num w:numId="16" w16cid:durableId="1262953618">
    <w:abstractNumId w:val="0"/>
  </w:num>
  <w:num w:numId="17" w16cid:durableId="479930105">
    <w:abstractNumId w:val="3"/>
  </w:num>
  <w:num w:numId="18" w16cid:durableId="759570686">
    <w:abstractNumId w:val="2"/>
  </w:num>
  <w:num w:numId="19" w16cid:durableId="626745017">
    <w:abstractNumId w:val="4"/>
  </w:num>
  <w:num w:numId="20" w16cid:durableId="1037395690">
    <w:abstractNumId w:val="8"/>
  </w:num>
  <w:num w:numId="21" w16cid:durableId="134492287">
    <w:abstractNumId w:val="9"/>
  </w:num>
  <w:num w:numId="22" w16cid:durableId="1050769441">
    <w:abstractNumId w:val="7"/>
  </w:num>
  <w:num w:numId="23" w16cid:durableId="1983654376">
    <w:abstractNumId w:val="6"/>
  </w:num>
  <w:num w:numId="24" w16cid:durableId="553853236">
    <w:abstractNumId w:val="5"/>
  </w:num>
  <w:num w:numId="25" w16cid:durableId="1396200341">
    <w:abstractNumId w:val="14"/>
  </w:num>
  <w:num w:numId="26" w16cid:durableId="1408305089">
    <w:abstractNumId w:val="20"/>
  </w:num>
  <w:num w:numId="27" w16cid:durableId="1916237369">
    <w:abstractNumId w:val="20"/>
  </w:num>
  <w:num w:numId="28" w16cid:durableId="411894060">
    <w:abstractNumId w:val="20"/>
  </w:num>
  <w:num w:numId="29" w16cid:durableId="1290697609">
    <w:abstractNumId w:val="21"/>
  </w:num>
  <w:num w:numId="30" w16cid:durableId="1351300290">
    <w:abstractNumId w:val="17"/>
  </w:num>
  <w:num w:numId="31" w16cid:durableId="1215627385">
    <w:abstractNumId w:val="13"/>
  </w:num>
  <w:num w:numId="32" w16cid:durableId="343285263">
    <w:abstractNumId w:val="30"/>
  </w:num>
  <w:num w:numId="33" w16cid:durableId="895510588">
    <w:abstractNumId w:val="19"/>
  </w:num>
  <w:num w:numId="34" w16cid:durableId="1051032272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appName="MSWord" w:lang="en-U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A6"/>
    <w:rsid w:val="0000080B"/>
    <w:rsid w:val="000033A6"/>
    <w:rsid w:val="00004A9E"/>
    <w:rsid w:val="00006186"/>
    <w:rsid w:val="0000756D"/>
    <w:rsid w:val="000138EA"/>
    <w:rsid w:val="00014678"/>
    <w:rsid w:val="000271B3"/>
    <w:rsid w:val="000271C3"/>
    <w:rsid w:val="00027737"/>
    <w:rsid w:val="000279BE"/>
    <w:rsid w:val="00027B38"/>
    <w:rsid w:val="00031828"/>
    <w:rsid w:val="000323CC"/>
    <w:rsid w:val="000323F0"/>
    <w:rsid w:val="00034632"/>
    <w:rsid w:val="00037097"/>
    <w:rsid w:val="00037EEB"/>
    <w:rsid w:val="00041812"/>
    <w:rsid w:val="0004408C"/>
    <w:rsid w:val="00053052"/>
    <w:rsid w:val="00056239"/>
    <w:rsid w:val="0006367F"/>
    <w:rsid w:val="00064676"/>
    <w:rsid w:val="00067794"/>
    <w:rsid w:val="000705BF"/>
    <w:rsid w:val="000705CF"/>
    <w:rsid w:val="00072C4B"/>
    <w:rsid w:val="00073C5F"/>
    <w:rsid w:val="00073F1B"/>
    <w:rsid w:val="00075BA2"/>
    <w:rsid w:val="00075C4E"/>
    <w:rsid w:val="00084EEF"/>
    <w:rsid w:val="00085BA6"/>
    <w:rsid w:val="00086AF6"/>
    <w:rsid w:val="00094C8D"/>
    <w:rsid w:val="0009586A"/>
    <w:rsid w:val="000959FF"/>
    <w:rsid w:val="0009640D"/>
    <w:rsid w:val="00097359"/>
    <w:rsid w:val="000A08AE"/>
    <w:rsid w:val="000A115F"/>
    <w:rsid w:val="000A1CA5"/>
    <w:rsid w:val="000A2158"/>
    <w:rsid w:val="000A2E81"/>
    <w:rsid w:val="000A43EE"/>
    <w:rsid w:val="000A6218"/>
    <w:rsid w:val="000A726E"/>
    <w:rsid w:val="000A7A1A"/>
    <w:rsid w:val="000A7E2C"/>
    <w:rsid w:val="000B2431"/>
    <w:rsid w:val="000B5FF9"/>
    <w:rsid w:val="000B7F8D"/>
    <w:rsid w:val="000C22B4"/>
    <w:rsid w:val="000C4D0B"/>
    <w:rsid w:val="000C74EB"/>
    <w:rsid w:val="000D0E2D"/>
    <w:rsid w:val="000D151B"/>
    <w:rsid w:val="000D18DE"/>
    <w:rsid w:val="000D1C37"/>
    <w:rsid w:val="000D4717"/>
    <w:rsid w:val="000D555A"/>
    <w:rsid w:val="000D5D7D"/>
    <w:rsid w:val="000D76F4"/>
    <w:rsid w:val="000E025A"/>
    <w:rsid w:val="000E2115"/>
    <w:rsid w:val="000E3883"/>
    <w:rsid w:val="000E38DB"/>
    <w:rsid w:val="000E411B"/>
    <w:rsid w:val="000E603F"/>
    <w:rsid w:val="000F0ABA"/>
    <w:rsid w:val="000F3244"/>
    <w:rsid w:val="000F3B9C"/>
    <w:rsid w:val="000F432D"/>
    <w:rsid w:val="000F667E"/>
    <w:rsid w:val="000F78B6"/>
    <w:rsid w:val="001008B0"/>
    <w:rsid w:val="00101490"/>
    <w:rsid w:val="0010226B"/>
    <w:rsid w:val="0010262A"/>
    <w:rsid w:val="00111004"/>
    <w:rsid w:val="00112584"/>
    <w:rsid w:val="00112F7A"/>
    <w:rsid w:val="00115190"/>
    <w:rsid w:val="00116349"/>
    <w:rsid w:val="00116F90"/>
    <w:rsid w:val="0012178B"/>
    <w:rsid w:val="001247F0"/>
    <w:rsid w:val="001256B9"/>
    <w:rsid w:val="00125BDE"/>
    <w:rsid w:val="0012668C"/>
    <w:rsid w:val="00130BE7"/>
    <w:rsid w:val="00132ABF"/>
    <w:rsid w:val="00133B21"/>
    <w:rsid w:val="001347C6"/>
    <w:rsid w:val="00136200"/>
    <w:rsid w:val="00136644"/>
    <w:rsid w:val="0014144D"/>
    <w:rsid w:val="0014173E"/>
    <w:rsid w:val="0014456D"/>
    <w:rsid w:val="00144ABC"/>
    <w:rsid w:val="00144AF7"/>
    <w:rsid w:val="00145869"/>
    <w:rsid w:val="0015085D"/>
    <w:rsid w:val="0015219F"/>
    <w:rsid w:val="00154481"/>
    <w:rsid w:val="00156B4B"/>
    <w:rsid w:val="00157683"/>
    <w:rsid w:val="00162DBE"/>
    <w:rsid w:val="001652F7"/>
    <w:rsid w:val="00165494"/>
    <w:rsid w:val="0016734C"/>
    <w:rsid w:val="00171D73"/>
    <w:rsid w:val="00171F94"/>
    <w:rsid w:val="00174018"/>
    <w:rsid w:val="001764AB"/>
    <w:rsid w:val="001850A0"/>
    <w:rsid w:val="00186156"/>
    <w:rsid w:val="001909E1"/>
    <w:rsid w:val="00190FA1"/>
    <w:rsid w:val="00192BF8"/>
    <w:rsid w:val="001936D8"/>
    <w:rsid w:val="00195365"/>
    <w:rsid w:val="00196799"/>
    <w:rsid w:val="001A09DA"/>
    <w:rsid w:val="001A2AD0"/>
    <w:rsid w:val="001B162A"/>
    <w:rsid w:val="001B4470"/>
    <w:rsid w:val="001B4EB6"/>
    <w:rsid w:val="001B7385"/>
    <w:rsid w:val="001C02FF"/>
    <w:rsid w:val="001C2277"/>
    <w:rsid w:val="001C3E7B"/>
    <w:rsid w:val="001C5CDA"/>
    <w:rsid w:val="001C78D9"/>
    <w:rsid w:val="001D698F"/>
    <w:rsid w:val="001D75FA"/>
    <w:rsid w:val="001D7A25"/>
    <w:rsid w:val="001E1F30"/>
    <w:rsid w:val="001E2003"/>
    <w:rsid w:val="001E55B6"/>
    <w:rsid w:val="001F033D"/>
    <w:rsid w:val="001F2994"/>
    <w:rsid w:val="001F4090"/>
    <w:rsid w:val="001F423D"/>
    <w:rsid w:val="001F764F"/>
    <w:rsid w:val="002006D8"/>
    <w:rsid w:val="00203633"/>
    <w:rsid w:val="0020758F"/>
    <w:rsid w:val="00207E89"/>
    <w:rsid w:val="00210074"/>
    <w:rsid w:val="00211243"/>
    <w:rsid w:val="00213A73"/>
    <w:rsid w:val="00220A7B"/>
    <w:rsid w:val="00220EC6"/>
    <w:rsid w:val="002229C6"/>
    <w:rsid w:val="00224B08"/>
    <w:rsid w:val="00227BCE"/>
    <w:rsid w:val="00231D55"/>
    <w:rsid w:val="00232881"/>
    <w:rsid w:val="00232A9E"/>
    <w:rsid w:val="0023631C"/>
    <w:rsid w:val="002408A3"/>
    <w:rsid w:val="0024094F"/>
    <w:rsid w:val="00240DDC"/>
    <w:rsid w:val="002453F2"/>
    <w:rsid w:val="0025066F"/>
    <w:rsid w:val="0025214B"/>
    <w:rsid w:val="00254597"/>
    <w:rsid w:val="00254854"/>
    <w:rsid w:val="00254AF4"/>
    <w:rsid w:val="0025630D"/>
    <w:rsid w:val="002566F9"/>
    <w:rsid w:val="00257E1E"/>
    <w:rsid w:val="00260B90"/>
    <w:rsid w:val="0026181A"/>
    <w:rsid w:val="00262FFC"/>
    <w:rsid w:val="002733C1"/>
    <w:rsid w:val="002767F3"/>
    <w:rsid w:val="00276ADC"/>
    <w:rsid w:val="00281E3F"/>
    <w:rsid w:val="00283CE3"/>
    <w:rsid w:val="00286B05"/>
    <w:rsid w:val="00287590"/>
    <w:rsid w:val="002944B7"/>
    <w:rsid w:val="00297FC6"/>
    <w:rsid w:val="002A13E1"/>
    <w:rsid w:val="002A3150"/>
    <w:rsid w:val="002A6A86"/>
    <w:rsid w:val="002B00AF"/>
    <w:rsid w:val="002B0502"/>
    <w:rsid w:val="002B4E88"/>
    <w:rsid w:val="002B5427"/>
    <w:rsid w:val="002B74B5"/>
    <w:rsid w:val="002C0905"/>
    <w:rsid w:val="002C5C54"/>
    <w:rsid w:val="002C6762"/>
    <w:rsid w:val="002C723D"/>
    <w:rsid w:val="002D143A"/>
    <w:rsid w:val="002D36E5"/>
    <w:rsid w:val="002D615F"/>
    <w:rsid w:val="002E0E5A"/>
    <w:rsid w:val="002E0FCE"/>
    <w:rsid w:val="002E3338"/>
    <w:rsid w:val="002E504B"/>
    <w:rsid w:val="002E5750"/>
    <w:rsid w:val="002E7029"/>
    <w:rsid w:val="002F027A"/>
    <w:rsid w:val="002F1E49"/>
    <w:rsid w:val="002F37AF"/>
    <w:rsid w:val="002F3A2C"/>
    <w:rsid w:val="002F411F"/>
    <w:rsid w:val="002F4B30"/>
    <w:rsid w:val="002F5C27"/>
    <w:rsid w:val="002F60A9"/>
    <w:rsid w:val="002F720A"/>
    <w:rsid w:val="00310640"/>
    <w:rsid w:val="003116F4"/>
    <w:rsid w:val="00311F7E"/>
    <w:rsid w:val="00312A8F"/>
    <w:rsid w:val="003133C9"/>
    <w:rsid w:val="00313F98"/>
    <w:rsid w:val="00320B3C"/>
    <w:rsid w:val="0032135D"/>
    <w:rsid w:val="00322D7C"/>
    <w:rsid w:val="00323DE9"/>
    <w:rsid w:val="00325D65"/>
    <w:rsid w:val="0032742D"/>
    <w:rsid w:val="003279A1"/>
    <w:rsid w:val="00327D0E"/>
    <w:rsid w:val="0033071C"/>
    <w:rsid w:val="00331A1E"/>
    <w:rsid w:val="00334D63"/>
    <w:rsid w:val="003353E8"/>
    <w:rsid w:val="00335B4A"/>
    <w:rsid w:val="00341F29"/>
    <w:rsid w:val="0034275F"/>
    <w:rsid w:val="003430B7"/>
    <w:rsid w:val="003460AD"/>
    <w:rsid w:val="00347D50"/>
    <w:rsid w:val="00350D4F"/>
    <w:rsid w:val="00351C4B"/>
    <w:rsid w:val="00356873"/>
    <w:rsid w:val="00364BC8"/>
    <w:rsid w:val="0036583E"/>
    <w:rsid w:val="0036596A"/>
    <w:rsid w:val="00365A68"/>
    <w:rsid w:val="003707EF"/>
    <w:rsid w:val="0037249D"/>
    <w:rsid w:val="00372BEC"/>
    <w:rsid w:val="00374059"/>
    <w:rsid w:val="00374CFF"/>
    <w:rsid w:val="00375C2E"/>
    <w:rsid w:val="00376242"/>
    <w:rsid w:val="003770C0"/>
    <w:rsid w:val="00381215"/>
    <w:rsid w:val="00382BD8"/>
    <w:rsid w:val="003859E0"/>
    <w:rsid w:val="00387CD7"/>
    <w:rsid w:val="00391D01"/>
    <w:rsid w:val="00393B7C"/>
    <w:rsid w:val="003A18B3"/>
    <w:rsid w:val="003A1F52"/>
    <w:rsid w:val="003A5905"/>
    <w:rsid w:val="003B1962"/>
    <w:rsid w:val="003B4A24"/>
    <w:rsid w:val="003B5A75"/>
    <w:rsid w:val="003B6CD7"/>
    <w:rsid w:val="003B8D90"/>
    <w:rsid w:val="003C0983"/>
    <w:rsid w:val="003C18E6"/>
    <w:rsid w:val="003C20E4"/>
    <w:rsid w:val="003C33DF"/>
    <w:rsid w:val="003C378B"/>
    <w:rsid w:val="003C3FB6"/>
    <w:rsid w:val="003C49DB"/>
    <w:rsid w:val="003D21C7"/>
    <w:rsid w:val="003D2676"/>
    <w:rsid w:val="003D3FCC"/>
    <w:rsid w:val="003D742E"/>
    <w:rsid w:val="003E3561"/>
    <w:rsid w:val="003E475C"/>
    <w:rsid w:val="003E4BA5"/>
    <w:rsid w:val="003E4D58"/>
    <w:rsid w:val="003E759F"/>
    <w:rsid w:val="003F1CE8"/>
    <w:rsid w:val="003F1DC6"/>
    <w:rsid w:val="003F297E"/>
    <w:rsid w:val="003F3920"/>
    <w:rsid w:val="003F3D15"/>
    <w:rsid w:val="003F416C"/>
    <w:rsid w:val="003F5A93"/>
    <w:rsid w:val="003F78AC"/>
    <w:rsid w:val="00404F4D"/>
    <w:rsid w:val="00412AC2"/>
    <w:rsid w:val="00423528"/>
    <w:rsid w:val="00430B0C"/>
    <w:rsid w:val="00431717"/>
    <w:rsid w:val="00431CAC"/>
    <w:rsid w:val="00433ACA"/>
    <w:rsid w:val="00435586"/>
    <w:rsid w:val="00435C90"/>
    <w:rsid w:val="00440B78"/>
    <w:rsid w:val="00442FA6"/>
    <w:rsid w:val="00445E0B"/>
    <w:rsid w:val="0045311A"/>
    <w:rsid w:val="004569F0"/>
    <w:rsid w:val="00461DED"/>
    <w:rsid w:val="004625F1"/>
    <w:rsid w:val="00462EC1"/>
    <w:rsid w:val="0046352F"/>
    <w:rsid w:val="00463614"/>
    <w:rsid w:val="00463ADF"/>
    <w:rsid w:val="00464007"/>
    <w:rsid w:val="00465DB9"/>
    <w:rsid w:val="00470406"/>
    <w:rsid w:val="00475635"/>
    <w:rsid w:val="00475ADA"/>
    <w:rsid w:val="00476526"/>
    <w:rsid w:val="00476D6C"/>
    <w:rsid w:val="00476EB0"/>
    <w:rsid w:val="00484AB4"/>
    <w:rsid w:val="00485180"/>
    <w:rsid w:val="004858D0"/>
    <w:rsid w:val="0048670E"/>
    <w:rsid w:val="004870F8"/>
    <w:rsid w:val="00497061"/>
    <w:rsid w:val="004979F8"/>
    <w:rsid w:val="004A0C10"/>
    <w:rsid w:val="004A1BBE"/>
    <w:rsid w:val="004A1D7A"/>
    <w:rsid w:val="004A1E4B"/>
    <w:rsid w:val="004A4281"/>
    <w:rsid w:val="004A5823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51C6"/>
    <w:rsid w:val="004C5FBE"/>
    <w:rsid w:val="004C7C19"/>
    <w:rsid w:val="004D1225"/>
    <w:rsid w:val="004D2A93"/>
    <w:rsid w:val="004D4711"/>
    <w:rsid w:val="004D5B88"/>
    <w:rsid w:val="004D7350"/>
    <w:rsid w:val="004E3E9A"/>
    <w:rsid w:val="004E3FDB"/>
    <w:rsid w:val="004E56D9"/>
    <w:rsid w:val="004E5F69"/>
    <w:rsid w:val="004E694D"/>
    <w:rsid w:val="004F31DF"/>
    <w:rsid w:val="004F41E0"/>
    <w:rsid w:val="004F5EBE"/>
    <w:rsid w:val="004F6F3C"/>
    <w:rsid w:val="00501644"/>
    <w:rsid w:val="005020A6"/>
    <w:rsid w:val="005143A7"/>
    <w:rsid w:val="00514DE1"/>
    <w:rsid w:val="00515439"/>
    <w:rsid w:val="0051687C"/>
    <w:rsid w:val="00520D53"/>
    <w:rsid w:val="005236B9"/>
    <w:rsid w:val="00526FE6"/>
    <w:rsid w:val="005278C7"/>
    <w:rsid w:val="005279F4"/>
    <w:rsid w:val="00527F2B"/>
    <w:rsid w:val="00530277"/>
    <w:rsid w:val="005305A9"/>
    <w:rsid w:val="005326EA"/>
    <w:rsid w:val="005340C8"/>
    <w:rsid w:val="00535E18"/>
    <w:rsid w:val="005369DD"/>
    <w:rsid w:val="005371E5"/>
    <w:rsid w:val="0054061F"/>
    <w:rsid w:val="0054585A"/>
    <w:rsid w:val="00546D19"/>
    <w:rsid w:val="005500DC"/>
    <w:rsid w:val="00551039"/>
    <w:rsid w:val="00553B0B"/>
    <w:rsid w:val="00555A6B"/>
    <w:rsid w:val="0055700D"/>
    <w:rsid w:val="00560C66"/>
    <w:rsid w:val="00560FB2"/>
    <w:rsid w:val="0056314B"/>
    <w:rsid w:val="00567D2E"/>
    <w:rsid w:val="005703CF"/>
    <w:rsid w:val="005705EB"/>
    <w:rsid w:val="00571A18"/>
    <w:rsid w:val="00572743"/>
    <w:rsid w:val="005747EB"/>
    <w:rsid w:val="00581A55"/>
    <w:rsid w:val="00582550"/>
    <w:rsid w:val="00583660"/>
    <w:rsid w:val="00583B2D"/>
    <w:rsid w:val="00586CE7"/>
    <w:rsid w:val="005871F5"/>
    <w:rsid w:val="005906F9"/>
    <w:rsid w:val="005916BA"/>
    <w:rsid w:val="00591736"/>
    <w:rsid w:val="005A16FD"/>
    <w:rsid w:val="005A3DC0"/>
    <w:rsid w:val="005B0F26"/>
    <w:rsid w:val="005B7CF4"/>
    <w:rsid w:val="005C1FB1"/>
    <w:rsid w:val="005C31E5"/>
    <w:rsid w:val="005C44BF"/>
    <w:rsid w:val="005C6FC3"/>
    <w:rsid w:val="005C7D91"/>
    <w:rsid w:val="005D0BAF"/>
    <w:rsid w:val="005D27DE"/>
    <w:rsid w:val="005D53EB"/>
    <w:rsid w:val="005E0753"/>
    <w:rsid w:val="005E62D3"/>
    <w:rsid w:val="005F5AF4"/>
    <w:rsid w:val="005F5DAA"/>
    <w:rsid w:val="005F67F3"/>
    <w:rsid w:val="005F7CFB"/>
    <w:rsid w:val="00600AE4"/>
    <w:rsid w:val="0060186F"/>
    <w:rsid w:val="006026D4"/>
    <w:rsid w:val="0061098E"/>
    <w:rsid w:val="00610FD7"/>
    <w:rsid w:val="00613483"/>
    <w:rsid w:val="00614F33"/>
    <w:rsid w:val="00620125"/>
    <w:rsid w:val="00622C27"/>
    <w:rsid w:val="00632442"/>
    <w:rsid w:val="00634795"/>
    <w:rsid w:val="0063677A"/>
    <w:rsid w:val="0063781E"/>
    <w:rsid w:val="00637B2A"/>
    <w:rsid w:val="00641234"/>
    <w:rsid w:val="0064173A"/>
    <w:rsid w:val="006429D4"/>
    <w:rsid w:val="0064436E"/>
    <w:rsid w:val="006462C4"/>
    <w:rsid w:val="006473A1"/>
    <w:rsid w:val="006515EC"/>
    <w:rsid w:val="00651860"/>
    <w:rsid w:val="00651BFA"/>
    <w:rsid w:val="00652FE0"/>
    <w:rsid w:val="00653BB6"/>
    <w:rsid w:val="00654665"/>
    <w:rsid w:val="00655DA4"/>
    <w:rsid w:val="00664247"/>
    <w:rsid w:val="00667831"/>
    <w:rsid w:val="006715CA"/>
    <w:rsid w:val="00671A57"/>
    <w:rsid w:val="006724E3"/>
    <w:rsid w:val="006734C3"/>
    <w:rsid w:val="00675327"/>
    <w:rsid w:val="00684439"/>
    <w:rsid w:val="00684B30"/>
    <w:rsid w:val="00685DD6"/>
    <w:rsid w:val="00690982"/>
    <w:rsid w:val="00690C6D"/>
    <w:rsid w:val="0069103A"/>
    <w:rsid w:val="00695BA9"/>
    <w:rsid w:val="00696BCE"/>
    <w:rsid w:val="006A0CC1"/>
    <w:rsid w:val="006A1AC0"/>
    <w:rsid w:val="006A3922"/>
    <w:rsid w:val="006A3DBA"/>
    <w:rsid w:val="006A47B0"/>
    <w:rsid w:val="006A5DFA"/>
    <w:rsid w:val="006B2619"/>
    <w:rsid w:val="006B3BC8"/>
    <w:rsid w:val="006C03D9"/>
    <w:rsid w:val="006C03E2"/>
    <w:rsid w:val="006C1958"/>
    <w:rsid w:val="006C37F4"/>
    <w:rsid w:val="006C4755"/>
    <w:rsid w:val="006C47DF"/>
    <w:rsid w:val="006C5D42"/>
    <w:rsid w:val="006D0B50"/>
    <w:rsid w:val="006D0CF8"/>
    <w:rsid w:val="006E1964"/>
    <w:rsid w:val="006E26F3"/>
    <w:rsid w:val="006E7A1F"/>
    <w:rsid w:val="006E7A2E"/>
    <w:rsid w:val="006F0A16"/>
    <w:rsid w:val="006F4F52"/>
    <w:rsid w:val="006F5207"/>
    <w:rsid w:val="006F54D1"/>
    <w:rsid w:val="006F64C3"/>
    <w:rsid w:val="006F662A"/>
    <w:rsid w:val="006F774C"/>
    <w:rsid w:val="0070065C"/>
    <w:rsid w:val="00704026"/>
    <w:rsid w:val="0070498E"/>
    <w:rsid w:val="00705C51"/>
    <w:rsid w:val="0071001E"/>
    <w:rsid w:val="007129A8"/>
    <w:rsid w:val="00713AD8"/>
    <w:rsid w:val="00714594"/>
    <w:rsid w:val="00714A81"/>
    <w:rsid w:val="007230D8"/>
    <w:rsid w:val="00725346"/>
    <w:rsid w:val="007266C6"/>
    <w:rsid w:val="00730183"/>
    <w:rsid w:val="00731057"/>
    <w:rsid w:val="00732573"/>
    <w:rsid w:val="0073275F"/>
    <w:rsid w:val="00734493"/>
    <w:rsid w:val="00735BDF"/>
    <w:rsid w:val="00735C1D"/>
    <w:rsid w:val="00736956"/>
    <w:rsid w:val="007421A0"/>
    <w:rsid w:val="00743248"/>
    <w:rsid w:val="00743AD5"/>
    <w:rsid w:val="00743BF7"/>
    <w:rsid w:val="00745FC5"/>
    <w:rsid w:val="00746022"/>
    <w:rsid w:val="00746407"/>
    <w:rsid w:val="007470CC"/>
    <w:rsid w:val="00750D81"/>
    <w:rsid w:val="00753676"/>
    <w:rsid w:val="00753826"/>
    <w:rsid w:val="00762A99"/>
    <w:rsid w:val="007638EC"/>
    <w:rsid w:val="007649B4"/>
    <w:rsid w:val="00766B8F"/>
    <w:rsid w:val="00766E97"/>
    <w:rsid w:val="00773379"/>
    <w:rsid w:val="00774AC6"/>
    <w:rsid w:val="00775081"/>
    <w:rsid w:val="007769A2"/>
    <w:rsid w:val="00777CE2"/>
    <w:rsid w:val="0078104D"/>
    <w:rsid w:val="007848B2"/>
    <w:rsid w:val="007853DA"/>
    <w:rsid w:val="007942B2"/>
    <w:rsid w:val="007A532C"/>
    <w:rsid w:val="007A5556"/>
    <w:rsid w:val="007A688C"/>
    <w:rsid w:val="007A760C"/>
    <w:rsid w:val="007B0F70"/>
    <w:rsid w:val="007B14ED"/>
    <w:rsid w:val="007C173F"/>
    <w:rsid w:val="007C3C07"/>
    <w:rsid w:val="007C3DB4"/>
    <w:rsid w:val="007C5CC7"/>
    <w:rsid w:val="007C6478"/>
    <w:rsid w:val="007D1711"/>
    <w:rsid w:val="007D1B0F"/>
    <w:rsid w:val="007D412A"/>
    <w:rsid w:val="007E06E5"/>
    <w:rsid w:val="007E1011"/>
    <w:rsid w:val="007E6D60"/>
    <w:rsid w:val="007F1DDC"/>
    <w:rsid w:val="007F52A0"/>
    <w:rsid w:val="007F66B8"/>
    <w:rsid w:val="007F7E4C"/>
    <w:rsid w:val="00800F34"/>
    <w:rsid w:val="00801093"/>
    <w:rsid w:val="00805431"/>
    <w:rsid w:val="00806ACD"/>
    <w:rsid w:val="00807668"/>
    <w:rsid w:val="00807DB2"/>
    <w:rsid w:val="00811506"/>
    <w:rsid w:val="00811B70"/>
    <w:rsid w:val="00820526"/>
    <w:rsid w:val="00820CD1"/>
    <w:rsid w:val="00824C84"/>
    <w:rsid w:val="00826C64"/>
    <w:rsid w:val="008331B9"/>
    <w:rsid w:val="00833C51"/>
    <w:rsid w:val="00842340"/>
    <w:rsid w:val="00842611"/>
    <w:rsid w:val="00844292"/>
    <w:rsid w:val="00844E0A"/>
    <w:rsid w:val="00845742"/>
    <w:rsid w:val="008538F3"/>
    <w:rsid w:val="00856052"/>
    <w:rsid w:val="00861C5D"/>
    <w:rsid w:val="00861CE0"/>
    <w:rsid w:val="008641AE"/>
    <w:rsid w:val="00866744"/>
    <w:rsid w:val="00871C00"/>
    <w:rsid w:val="00873FDF"/>
    <w:rsid w:val="00875131"/>
    <w:rsid w:val="00881D64"/>
    <w:rsid w:val="00882F1E"/>
    <w:rsid w:val="00891980"/>
    <w:rsid w:val="00893662"/>
    <w:rsid w:val="008953FC"/>
    <w:rsid w:val="00896579"/>
    <w:rsid w:val="00896B58"/>
    <w:rsid w:val="008A1410"/>
    <w:rsid w:val="008A29AE"/>
    <w:rsid w:val="008A3C77"/>
    <w:rsid w:val="008A3FC6"/>
    <w:rsid w:val="008A4E1B"/>
    <w:rsid w:val="008A5E30"/>
    <w:rsid w:val="008B0590"/>
    <w:rsid w:val="008B3D61"/>
    <w:rsid w:val="008B4E64"/>
    <w:rsid w:val="008B600C"/>
    <w:rsid w:val="008B649D"/>
    <w:rsid w:val="008C7560"/>
    <w:rsid w:val="008C7E0D"/>
    <w:rsid w:val="008D6616"/>
    <w:rsid w:val="008D7DFC"/>
    <w:rsid w:val="008E056F"/>
    <w:rsid w:val="008E084D"/>
    <w:rsid w:val="008E0E9F"/>
    <w:rsid w:val="008E2328"/>
    <w:rsid w:val="008E5A14"/>
    <w:rsid w:val="008E7A18"/>
    <w:rsid w:val="008F000C"/>
    <w:rsid w:val="008F0A08"/>
    <w:rsid w:val="008F432F"/>
    <w:rsid w:val="008F4499"/>
    <w:rsid w:val="008F53E8"/>
    <w:rsid w:val="008F6480"/>
    <w:rsid w:val="009004AA"/>
    <w:rsid w:val="00902784"/>
    <w:rsid w:val="009033BE"/>
    <w:rsid w:val="00904C12"/>
    <w:rsid w:val="00907C55"/>
    <w:rsid w:val="00913076"/>
    <w:rsid w:val="00913DDE"/>
    <w:rsid w:val="009212B3"/>
    <w:rsid w:val="00921C3A"/>
    <w:rsid w:val="00922EE9"/>
    <w:rsid w:val="00922F1C"/>
    <w:rsid w:val="00924B0E"/>
    <w:rsid w:val="00933106"/>
    <w:rsid w:val="0093328B"/>
    <w:rsid w:val="0093469F"/>
    <w:rsid w:val="0093729E"/>
    <w:rsid w:val="009401BA"/>
    <w:rsid w:val="00941D95"/>
    <w:rsid w:val="00945BA6"/>
    <w:rsid w:val="00946061"/>
    <w:rsid w:val="00946E7E"/>
    <w:rsid w:val="00947EE2"/>
    <w:rsid w:val="0095259A"/>
    <w:rsid w:val="009559DE"/>
    <w:rsid w:val="009629EC"/>
    <w:rsid w:val="00964BEF"/>
    <w:rsid w:val="0096566A"/>
    <w:rsid w:val="00965674"/>
    <w:rsid w:val="00972361"/>
    <w:rsid w:val="00972788"/>
    <w:rsid w:val="0097383C"/>
    <w:rsid w:val="0097497B"/>
    <w:rsid w:val="009763E6"/>
    <w:rsid w:val="009766FE"/>
    <w:rsid w:val="009834D3"/>
    <w:rsid w:val="00985230"/>
    <w:rsid w:val="00987B48"/>
    <w:rsid w:val="009909C5"/>
    <w:rsid w:val="00990E72"/>
    <w:rsid w:val="00994194"/>
    <w:rsid w:val="00995EE0"/>
    <w:rsid w:val="00995F08"/>
    <w:rsid w:val="00997ED9"/>
    <w:rsid w:val="009A0369"/>
    <w:rsid w:val="009A58BC"/>
    <w:rsid w:val="009A645E"/>
    <w:rsid w:val="009A7CBD"/>
    <w:rsid w:val="009B4ECC"/>
    <w:rsid w:val="009C25C5"/>
    <w:rsid w:val="009C57D3"/>
    <w:rsid w:val="009C5A34"/>
    <w:rsid w:val="009C7059"/>
    <w:rsid w:val="009D08A6"/>
    <w:rsid w:val="009D53BB"/>
    <w:rsid w:val="009D652F"/>
    <w:rsid w:val="009D7A6F"/>
    <w:rsid w:val="009D7B9B"/>
    <w:rsid w:val="009E2C13"/>
    <w:rsid w:val="009E2DC1"/>
    <w:rsid w:val="009E5B09"/>
    <w:rsid w:val="009E71B4"/>
    <w:rsid w:val="009E728B"/>
    <w:rsid w:val="009F6D4C"/>
    <w:rsid w:val="009F7651"/>
    <w:rsid w:val="00A00B59"/>
    <w:rsid w:val="00A0133C"/>
    <w:rsid w:val="00A06600"/>
    <w:rsid w:val="00A1042F"/>
    <w:rsid w:val="00A111B4"/>
    <w:rsid w:val="00A12234"/>
    <w:rsid w:val="00A138FE"/>
    <w:rsid w:val="00A1449F"/>
    <w:rsid w:val="00A14B61"/>
    <w:rsid w:val="00A1703D"/>
    <w:rsid w:val="00A2276E"/>
    <w:rsid w:val="00A24FDC"/>
    <w:rsid w:val="00A2789C"/>
    <w:rsid w:val="00A315DF"/>
    <w:rsid w:val="00A349FF"/>
    <w:rsid w:val="00A34AAF"/>
    <w:rsid w:val="00A45197"/>
    <w:rsid w:val="00A45BF2"/>
    <w:rsid w:val="00A50AC2"/>
    <w:rsid w:val="00A5294E"/>
    <w:rsid w:val="00A529F4"/>
    <w:rsid w:val="00A5567B"/>
    <w:rsid w:val="00A577C3"/>
    <w:rsid w:val="00A57B1B"/>
    <w:rsid w:val="00A6208A"/>
    <w:rsid w:val="00A6352A"/>
    <w:rsid w:val="00A648A9"/>
    <w:rsid w:val="00A670C7"/>
    <w:rsid w:val="00A727ED"/>
    <w:rsid w:val="00A72F64"/>
    <w:rsid w:val="00A81DA5"/>
    <w:rsid w:val="00A82E2E"/>
    <w:rsid w:val="00A85DF1"/>
    <w:rsid w:val="00AA0C29"/>
    <w:rsid w:val="00AA16A0"/>
    <w:rsid w:val="00AA337B"/>
    <w:rsid w:val="00AB0C98"/>
    <w:rsid w:val="00AB3556"/>
    <w:rsid w:val="00AB3CDB"/>
    <w:rsid w:val="00AB7961"/>
    <w:rsid w:val="00AC2175"/>
    <w:rsid w:val="00AC6D68"/>
    <w:rsid w:val="00AC7340"/>
    <w:rsid w:val="00AD3A12"/>
    <w:rsid w:val="00AD44E4"/>
    <w:rsid w:val="00AD49CA"/>
    <w:rsid w:val="00AD5CCE"/>
    <w:rsid w:val="00AE1A76"/>
    <w:rsid w:val="00AE2AFD"/>
    <w:rsid w:val="00AE5F8A"/>
    <w:rsid w:val="00AE7945"/>
    <w:rsid w:val="00AF4DD2"/>
    <w:rsid w:val="00AF596C"/>
    <w:rsid w:val="00AF5B22"/>
    <w:rsid w:val="00AF64B2"/>
    <w:rsid w:val="00B0012B"/>
    <w:rsid w:val="00B00CBF"/>
    <w:rsid w:val="00B01C11"/>
    <w:rsid w:val="00B0430D"/>
    <w:rsid w:val="00B0467C"/>
    <w:rsid w:val="00B1039B"/>
    <w:rsid w:val="00B1172C"/>
    <w:rsid w:val="00B117A7"/>
    <w:rsid w:val="00B157E6"/>
    <w:rsid w:val="00B20610"/>
    <w:rsid w:val="00B21E13"/>
    <w:rsid w:val="00B222A8"/>
    <w:rsid w:val="00B23743"/>
    <w:rsid w:val="00B2423F"/>
    <w:rsid w:val="00B25FE7"/>
    <w:rsid w:val="00B27237"/>
    <w:rsid w:val="00B27EA4"/>
    <w:rsid w:val="00B30540"/>
    <w:rsid w:val="00B324B1"/>
    <w:rsid w:val="00B33F4A"/>
    <w:rsid w:val="00B35AA2"/>
    <w:rsid w:val="00B37EA0"/>
    <w:rsid w:val="00B41356"/>
    <w:rsid w:val="00B424F2"/>
    <w:rsid w:val="00B429A2"/>
    <w:rsid w:val="00B43182"/>
    <w:rsid w:val="00B51142"/>
    <w:rsid w:val="00B51FEB"/>
    <w:rsid w:val="00B54A4F"/>
    <w:rsid w:val="00B55FB7"/>
    <w:rsid w:val="00B60766"/>
    <w:rsid w:val="00B6256A"/>
    <w:rsid w:val="00B6277D"/>
    <w:rsid w:val="00B660C3"/>
    <w:rsid w:val="00B660E6"/>
    <w:rsid w:val="00B7016D"/>
    <w:rsid w:val="00B73478"/>
    <w:rsid w:val="00B758F3"/>
    <w:rsid w:val="00B76BB2"/>
    <w:rsid w:val="00B805C2"/>
    <w:rsid w:val="00B80F81"/>
    <w:rsid w:val="00B8195D"/>
    <w:rsid w:val="00B83BF1"/>
    <w:rsid w:val="00B85C45"/>
    <w:rsid w:val="00B903CC"/>
    <w:rsid w:val="00B90776"/>
    <w:rsid w:val="00B91C7F"/>
    <w:rsid w:val="00B97CE4"/>
    <w:rsid w:val="00BA48D6"/>
    <w:rsid w:val="00BA6579"/>
    <w:rsid w:val="00BA6A2C"/>
    <w:rsid w:val="00BA7150"/>
    <w:rsid w:val="00BB3B77"/>
    <w:rsid w:val="00BB47D8"/>
    <w:rsid w:val="00BB55B3"/>
    <w:rsid w:val="00BB575D"/>
    <w:rsid w:val="00BB635D"/>
    <w:rsid w:val="00BC0DB1"/>
    <w:rsid w:val="00BC329E"/>
    <w:rsid w:val="00BC3D6E"/>
    <w:rsid w:val="00BC408C"/>
    <w:rsid w:val="00BC5731"/>
    <w:rsid w:val="00BC5CA7"/>
    <w:rsid w:val="00BD2014"/>
    <w:rsid w:val="00BD35D4"/>
    <w:rsid w:val="00BD41A9"/>
    <w:rsid w:val="00BD4A61"/>
    <w:rsid w:val="00BD4D88"/>
    <w:rsid w:val="00BE008E"/>
    <w:rsid w:val="00BE2E5E"/>
    <w:rsid w:val="00BE5C4C"/>
    <w:rsid w:val="00BE69EE"/>
    <w:rsid w:val="00BE7A04"/>
    <w:rsid w:val="00BF14A7"/>
    <w:rsid w:val="00BF4C7B"/>
    <w:rsid w:val="00BF55E0"/>
    <w:rsid w:val="00C0102C"/>
    <w:rsid w:val="00C019E4"/>
    <w:rsid w:val="00C04CED"/>
    <w:rsid w:val="00C04F27"/>
    <w:rsid w:val="00C055CE"/>
    <w:rsid w:val="00C10E27"/>
    <w:rsid w:val="00C1272F"/>
    <w:rsid w:val="00C15563"/>
    <w:rsid w:val="00C16C9C"/>
    <w:rsid w:val="00C178F1"/>
    <w:rsid w:val="00C204C0"/>
    <w:rsid w:val="00C21EA9"/>
    <w:rsid w:val="00C21F97"/>
    <w:rsid w:val="00C25417"/>
    <w:rsid w:val="00C25A8B"/>
    <w:rsid w:val="00C261E8"/>
    <w:rsid w:val="00C276F9"/>
    <w:rsid w:val="00C31362"/>
    <w:rsid w:val="00C34180"/>
    <w:rsid w:val="00C34F64"/>
    <w:rsid w:val="00C35B1F"/>
    <w:rsid w:val="00C368A5"/>
    <w:rsid w:val="00C378A6"/>
    <w:rsid w:val="00C46EF0"/>
    <w:rsid w:val="00C4788D"/>
    <w:rsid w:val="00C504C1"/>
    <w:rsid w:val="00C544A3"/>
    <w:rsid w:val="00C605D1"/>
    <w:rsid w:val="00C60F0B"/>
    <w:rsid w:val="00C63274"/>
    <w:rsid w:val="00C633D3"/>
    <w:rsid w:val="00C63FC1"/>
    <w:rsid w:val="00C6636A"/>
    <w:rsid w:val="00C672B6"/>
    <w:rsid w:val="00C70048"/>
    <w:rsid w:val="00C71177"/>
    <w:rsid w:val="00C71B49"/>
    <w:rsid w:val="00C7405F"/>
    <w:rsid w:val="00C752E8"/>
    <w:rsid w:val="00C768AB"/>
    <w:rsid w:val="00C770B0"/>
    <w:rsid w:val="00C77998"/>
    <w:rsid w:val="00C80E34"/>
    <w:rsid w:val="00C812D9"/>
    <w:rsid w:val="00C8260D"/>
    <w:rsid w:val="00C827BF"/>
    <w:rsid w:val="00C83D43"/>
    <w:rsid w:val="00C8424E"/>
    <w:rsid w:val="00C85703"/>
    <w:rsid w:val="00C91365"/>
    <w:rsid w:val="00C916E1"/>
    <w:rsid w:val="00C932E2"/>
    <w:rsid w:val="00C937CA"/>
    <w:rsid w:val="00C95180"/>
    <w:rsid w:val="00C97012"/>
    <w:rsid w:val="00C975E7"/>
    <w:rsid w:val="00C97F21"/>
    <w:rsid w:val="00CA07B4"/>
    <w:rsid w:val="00CA0951"/>
    <w:rsid w:val="00CA4693"/>
    <w:rsid w:val="00CB1579"/>
    <w:rsid w:val="00CB1ADA"/>
    <w:rsid w:val="00CB46A1"/>
    <w:rsid w:val="00CB56C2"/>
    <w:rsid w:val="00CC0104"/>
    <w:rsid w:val="00CC066F"/>
    <w:rsid w:val="00CC28F8"/>
    <w:rsid w:val="00CC67DC"/>
    <w:rsid w:val="00CC7625"/>
    <w:rsid w:val="00CD3D47"/>
    <w:rsid w:val="00CE1796"/>
    <w:rsid w:val="00CE2E14"/>
    <w:rsid w:val="00CE48C6"/>
    <w:rsid w:val="00CE4AE9"/>
    <w:rsid w:val="00CE7B68"/>
    <w:rsid w:val="00CF3918"/>
    <w:rsid w:val="00CF5320"/>
    <w:rsid w:val="00D00758"/>
    <w:rsid w:val="00D00F47"/>
    <w:rsid w:val="00D02875"/>
    <w:rsid w:val="00D02FB1"/>
    <w:rsid w:val="00D04FC7"/>
    <w:rsid w:val="00D07F55"/>
    <w:rsid w:val="00D10BFF"/>
    <w:rsid w:val="00D172DC"/>
    <w:rsid w:val="00D2485D"/>
    <w:rsid w:val="00D2500A"/>
    <w:rsid w:val="00D271C3"/>
    <w:rsid w:val="00D309B5"/>
    <w:rsid w:val="00D313A1"/>
    <w:rsid w:val="00D3546C"/>
    <w:rsid w:val="00D35A0D"/>
    <w:rsid w:val="00D36108"/>
    <w:rsid w:val="00D375EC"/>
    <w:rsid w:val="00D41106"/>
    <w:rsid w:val="00D42D2A"/>
    <w:rsid w:val="00D51421"/>
    <w:rsid w:val="00D52511"/>
    <w:rsid w:val="00D547FC"/>
    <w:rsid w:val="00D57C3E"/>
    <w:rsid w:val="00D57E06"/>
    <w:rsid w:val="00D6069C"/>
    <w:rsid w:val="00D60851"/>
    <w:rsid w:val="00D61350"/>
    <w:rsid w:val="00D615DB"/>
    <w:rsid w:val="00D64A09"/>
    <w:rsid w:val="00D71068"/>
    <w:rsid w:val="00D7200F"/>
    <w:rsid w:val="00D73BF4"/>
    <w:rsid w:val="00D807F5"/>
    <w:rsid w:val="00D81D2C"/>
    <w:rsid w:val="00D821D2"/>
    <w:rsid w:val="00D8540E"/>
    <w:rsid w:val="00D859D1"/>
    <w:rsid w:val="00D86316"/>
    <w:rsid w:val="00D87041"/>
    <w:rsid w:val="00D91C08"/>
    <w:rsid w:val="00D95B8B"/>
    <w:rsid w:val="00D97C82"/>
    <w:rsid w:val="00DA1303"/>
    <w:rsid w:val="00DA431C"/>
    <w:rsid w:val="00DA4382"/>
    <w:rsid w:val="00DA7296"/>
    <w:rsid w:val="00DB3270"/>
    <w:rsid w:val="00DB568D"/>
    <w:rsid w:val="00DB7691"/>
    <w:rsid w:val="00DC09EA"/>
    <w:rsid w:val="00DC40F9"/>
    <w:rsid w:val="00DC570C"/>
    <w:rsid w:val="00DC621E"/>
    <w:rsid w:val="00DC656B"/>
    <w:rsid w:val="00DC68A0"/>
    <w:rsid w:val="00DC70A2"/>
    <w:rsid w:val="00DC70B2"/>
    <w:rsid w:val="00DD025A"/>
    <w:rsid w:val="00DD285E"/>
    <w:rsid w:val="00DD32EA"/>
    <w:rsid w:val="00DD6096"/>
    <w:rsid w:val="00DD72F1"/>
    <w:rsid w:val="00DE07FD"/>
    <w:rsid w:val="00DE21E2"/>
    <w:rsid w:val="00DE491F"/>
    <w:rsid w:val="00DE5D25"/>
    <w:rsid w:val="00DE5FB2"/>
    <w:rsid w:val="00DE61CC"/>
    <w:rsid w:val="00DE64A1"/>
    <w:rsid w:val="00DE76CF"/>
    <w:rsid w:val="00DF06C0"/>
    <w:rsid w:val="00DF62C9"/>
    <w:rsid w:val="00DF7F77"/>
    <w:rsid w:val="00E00BCA"/>
    <w:rsid w:val="00E00C3E"/>
    <w:rsid w:val="00E00D8E"/>
    <w:rsid w:val="00E04A7D"/>
    <w:rsid w:val="00E054AF"/>
    <w:rsid w:val="00E06161"/>
    <w:rsid w:val="00E064F9"/>
    <w:rsid w:val="00E06F78"/>
    <w:rsid w:val="00E10253"/>
    <w:rsid w:val="00E10BC8"/>
    <w:rsid w:val="00E10FDB"/>
    <w:rsid w:val="00E11B7C"/>
    <w:rsid w:val="00E14BA3"/>
    <w:rsid w:val="00E15386"/>
    <w:rsid w:val="00E17591"/>
    <w:rsid w:val="00E207ED"/>
    <w:rsid w:val="00E20892"/>
    <w:rsid w:val="00E25E4A"/>
    <w:rsid w:val="00E26FD9"/>
    <w:rsid w:val="00E30011"/>
    <w:rsid w:val="00E30130"/>
    <w:rsid w:val="00E308F8"/>
    <w:rsid w:val="00E32DD1"/>
    <w:rsid w:val="00E33B37"/>
    <w:rsid w:val="00E3505A"/>
    <w:rsid w:val="00E3742C"/>
    <w:rsid w:val="00E40AEB"/>
    <w:rsid w:val="00E4332A"/>
    <w:rsid w:val="00E502B5"/>
    <w:rsid w:val="00E50492"/>
    <w:rsid w:val="00E5097B"/>
    <w:rsid w:val="00E51799"/>
    <w:rsid w:val="00E53F09"/>
    <w:rsid w:val="00E5489F"/>
    <w:rsid w:val="00E57D18"/>
    <w:rsid w:val="00E618AA"/>
    <w:rsid w:val="00E62BE6"/>
    <w:rsid w:val="00E6324B"/>
    <w:rsid w:val="00E63479"/>
    <w:rsid w:val="00E64E4A"/>
    <w:rsid w:val="00E706D4"/>
    <w:rsid w:val="00E72F49"/>
    <w:rsid w:val="00E7344E"/>
    <w:rsid w:val="00E777BD"/>
    <w:rsid w:val="00E80CF1"/>
    <w:rsid w:val="00E819F3"/>
    <w:rsid w:val="00E824DF"/>
    <w:rsid w:val="00E86E3A"/>
    <w:rsid w:val="00E876C9"/>
    <w:rsid w:val="00E91210"/>
    <w:rsid w:val="00E9278A"/>
    <w:rsid w:val="00E93EE2"/>
    <w:rsid w:val="00E94B2B"/>
    <w:rsid w:val="00E96265"/>
    <w:rsid w:val="00E96289"/>
    <w:rsid w:val="00E96ACB"/>
    <w:rsid w:val="00E977A8"/>
    <w:rsid w:val="00EA108C"/>
    <w:rsid w:val="00EA1EF9"/>
    <w:rsid w:val="00EA5C11"/>
    <w:rsid w:val="00EA6DE6"/>
    <w:rsid w:val="00EB281A"/>
    <w:rsid w:val="00EB491C"/>
    <w:rsid w:val="00EB6E8F"/>
    <w:rsid w:val="00EC0571"/>
    <w:rsid w:val="00EC097E"/>
    <w:rsid w:val="00EC45B5"/>
    <w:rsid w:val="00EC4876"/>
    <w:rsid w:val="00EC79ED"/>
    <w:rsid w:val="00ED1268"/>
    <w:rsid w:val="00ED1C3B"/>
    <w:rsid w:val="00ED3C2E"/>
    <w:rsid w:val="00ED4509"/>
    <w:rsid w:val="00ED4F03"/>
    <w:rsid w:val="00ED5AEA"/>
    <w:rsid w:val="00EE0971"/>
    <w:rsid w:val="00EE2385"/>
    <w:rsid w:val="00EE5D76"/>
    <w:rsid w:val="00EECE93"/>
    <w:rsid w:val="00EF132F"/>
    <w:rsid w:val="00EF2C91"/>
    <w:rsid w:val="00EF451A"/>
    <w:rsid w:val="00EF4A25"/>
    <w:rsid w:val="00EF4B32"/>
    <w:rsid w:val="00EF63F1"/>
    <w:rsid w:val="00F005AC"/>
    <w:rsid w:val="00F00D4D"/>
    <w:rsid w:val="00F0197D"/>
    <w:rsid w:val="00F029F0"/>
    <w:rsid w:val="00F02F7E"/>
    <w:rsid w:val="00F0641C"/>
    <w:rsid w:val="00F078E0"/>
    <w:rsid w:val="00F124B1"/>
    <w:rsid w:val="00F13E5F"/>
    <w:rsid w:val="00F14E55"/>
    <w:rsid w:val="00F162AE"/>
    <w:rsid w:val="00F1741C"/>
    <w:rsid w:val="00F20964"/>
    <w:rsid w:val="00F24052"/>
    <w:rsid w:val="00F24E03"/>
    <w:rsid w:val="00F26F86"/>
    <w:rsid w:val="00F3048E"/>
    <w:rsid w:val="00F3249A"/>
    <w:rsid w:val="00F36DA1"/>
    <w:rsid w:val="00F37438"/>
    <w:rsid w:val="00F4051E"/>
    <w:rsid w:val="00F42EDF"/>
    <w:rsid w:val="00F45DF4"/>
    <w:rsid w:val="00F503B8"/>
    <w:rsid w:val="00F50820"/>
    <w:rsid w:val="00F53B60"/>
    <w:rsid w:val="00F5543E"/>
    <w:rsid w:val="00F62465"/>
    <w:rsid w:val="00F640CE"/>
    <w:rsid w:val="00F70128"/>
    <w:rsid w:val="00F77439"/>
    <w:rsid w:val="00F82675"/>
    <w:rsid w:val="00F94C64"/>
    <w:rsid w:val="00FA0C8B"/>
    <w:rsid w:val="00FA13DC"/>
    <w:rsid w:val="00FA291B"/>
    <w:rsid w:val="00FB15A3"/>
    <w:rsid w:val="00FB436E"/>
    <w:rsid w:val="00FB5CC6"/>
    <w:rsid w:val="00FC236E"/>
    <w:rsid w:val="00FC2557"/>
    <w:rsid w:val="00FC5EF7"/>
    <w:rsid w:val="00FC6452"/>
    <w:rsid w:val="00FC7469"/>
    <w:rsid w:val="00FD0303"/>
    <w:rsid w:val="00FD0953"/>
    <w:rsid w:val="00FD0B28"/>
    <w:rsid w:val="00FD10B7"/>
    <w:rsid w:val="00FD44B7"/>
    <w:rsid w:val="00FD548F"/>
    <w:rsid w:val="00FD731D"/>
    <w:rsid w:val="00FE41A5"/>
    <w:rsid w:val="00FE7046"/>
    <w:rsid w:val="00FF301B"/>
    <w:rsid w:val="00FF5C7F"/>
    <w:rsid w:val="01074A34"/>
    <w:rsid w:val="0134AD58"/>
    <w:rsid w:val="01B38682"/>
    <w:rsid w:val="01B6ADB0"/>
    <w:rsid w:val="01C39269"/>
    <w:rsid w:val="04462FD3"/>
    <w:rsid w:val="0506DF57"/>
    <w:rsid w:val="0512D7F9"/>
    <w:rsid w:val="05C75571"/>
    <w:rsid w:val="0689875B"/>
    <w:rsid w:val="06D4A568"/>
    <w:rsid w:val="06DE585B"/>
    <w:rsid w:val="06F9E835"/>
    <w:rsid w:val="0713D033"/>
    <w:rsid w:val="0885885E"/>
    <w:rsid w:val="089A0EB4"/>
    <w:rsid w:val="08E0C207"/>
    <w:rsid w:val="08E1914B"/>
    <w:rsid w:val="0928BC1F"/>
    <w:rsid w:val="09CD4388"/>
    <w:rsid w:val="09D67F3D"/>
    <w:rsid w:val="0A8161C9"/>
    <w:rsid w:val="0B05CA99"/>
    <w:rsid w:val="0BE2903E"/>
    <w:rsid w:val="0C51EA61"/>
    <w:rsid w:val="0C75021F"/>
    <w:rsid w:val="0D2E4B5F"/>
    <w:rsid w:val="0DD8E674"/>
    <w:rsid w:val="0EDB17E7"/>
    <w:rsid w:val="0F5C7CE6"/>
    <w:rsid w:val="0F9540EC"/>
    <w:rsid w:val="0FFB56F8"/>
    <w:rsid w:val="104E248A"/>
    <w:rsid w:val="1064BD31"/>
    <w:rsid w:val="109813A7"/>
    <w:rsid w:val="11F9CEFC"/>
    <w:rsid w:val="1291993E"/>
    <w:rsid w:val="130DAAB8"/>
    <w:rsid w:val="144DA6CB"/>
    <w:rsid w:val="15FC6314"/>
    <w:rsid w:val="173F4B67"/>
    <w:rsid w:val="1935DFE3"/>
    <w:rsid w:val="195C3BFB"/>
    <w:rsid w:val="1A3901A0"/>
    <w:rsid w:val="1B670F8E"/>
    <w:rsid w:val="1B726420"/>
    <w:rsid w:val="1C664C3C"/>
    <w:rsid w:val="1D04BDBD"/>
    <w:rsid w:val="1D26816F"/>
    <w:rsid w:val="1D8670C0"/>
    <w:rsid w:val="1E6400AE"/>
    <w:rsid w:val="1F481B66"/>
    <w:rsid w:val="20650162"/>
    <w:rsid w:val="206A2B05"/>
    <w:rsid w:val="207287F9"/>
    <w:rsid w:val="20DDC5A4"/>
    <w:rsid w:val="21BABD1F"/>
    <w:rsid w:val="22239615"/>
    <w:rsid w:val="224401E9"/>
    <w:rsid w:val="230424C8"/>
    <w:rsid w:val="249AF4FB"/>
    <w:rsid w:val="26001D17"/>
    <w:rsid w:val="27E0F0ED"/>
    <w:rsid w:val="283B0975"/>
    <w:rsid w:val="28953579"/>
    <w:rsid w:val="28D9C6C6"/>
    <w:rsid w:val="295E6267"/>
    <w:rsid w:val="29970C15"/>
    <w:rsid w:val="2A3D072F"/>
    <w:rsid w:val="2A4BFE3C"/>
    <w:rsid w:val="2BC935CA"/>
    <w:rsid w:val="2C041E28"/>
    <w:rsid w:val="2C6CC44D"/>
    <w:rsid w:val="2CE34817"/>
    <w:rsid w:val="2DE05C89"/>
    <w:rsid w:val="2E023BBA"/>
    <w:rsid w:val="2E7C1CB6"/>
    <w:rsid w:val="30975DB9"/>
    <w:rsid w:val="31449626"/>
    <w:rsid w:val="31976DED"/>
    <w:rsid w:val="32793B37"/>
    <w:rsid w:val="328747DB"/>
    <w:rsid w:val="328863C1"/>
    <w:rsid w:val="32F90ED6"/>
    <w:rsid w:val="33622272"/>
    <w:rsid w:val="3397B04D"/>
    <w:rsid w:val="34D1BF9A"/>
    <w:rsid w:val="352CD8D3"/>
    <w:rsid w:val="356C8E40"/>
    <w:rsid w:val="3617B6E4"/>
    <w:rsid w:val="3726535F"/>
    <w:rsid w:val="380F6520"/>
    <w:rsid w:val="38376B99"/>
    <w:rsid w:val="38D26278"/>
    <w:rsid w:val="3933F7A7"/>
    <w:rsid w:val="39884DA9"/>
    <w:rsid w:val="3A927987"/>
    <w:rsid w:val="3C771A31"/>
    <w:rsid w:val="3E24ACC5"/>
    <w:rsid w:val="3E888B4B"/>
    <w:rsid w:val="3E8E81DA"/>
    <w:rsid w:val="3F40F33C"/>
    <w:rsid w:val="3F612FE5"/>
    <w:rsid w:val="40F0326D"/>
    <w:rsid w:val="4101EDDC"/>
    <w:rsid w:val="42034B78"/>
    <w:rsid w:val="4282306E"/>
    <w:rsid w:val="43DC399B"/>
    <w:rsid w:val="44128569"/>
    <w:rsid w:val="44161BD6"/>
    <w:rsid w:val="44B89A99"/>
    <w:rsid w:val="45DE5FBB"/>
    <w:rsid w:val="460A94F4"/>
    <w:rsid w:val="46191CFA"/>
    <w:rsid w:val="461DB11D"/>
    <w:rsid w:val="47153B23"/>
    <w:rsid w:val="471F49B4"/>
    <w:rsid w:val="48C582E4"/>
    <w:rsid w:val="48E1A06E"/>
    <w:rsid w:val="4B2EED8F"/>
    <w:rsid w:val="4B438A2C"/>
    <w:rsid w:val="4BBFAAD3"/>
    <w:rsid w:val="4BDC36CC"/>
    <w:rsid w:val="4BFCBF76"/>
    <w:rsid w:val="4C41A350"/>
    <w:rsid w:val="4D2497EE"/>
    <w:rsid w:val="4F307CE4"/>
    <w:rsid w:val="4FC66ED8"/>
    <w:rsid w:val="502E0C3E"/>
    <w:rsid w:val="513CBCFB"/>
    <w:rsid w:val="5208AC70"/>
    <w:rsid w:val="5323DD3F"/>
    <w:rsid w:val="5455BBC9"/>
    <w:rsid w:val="54FDE6F4"/>
    <w:rsid w:val="5531C346"/>
    <w:rsid w:val="55389378"/>
    <w:rsid w:val="56DCF63E"/>
    <w:rsid w:val="575E838D"/>
    <w:rsid w:val="5841908A"/>
    <w:rsid w:val="58E12B91"/>
    <w:rsid w:val="5995EBE2"/>
    <w:rsid w:val="59D74C64"/>
    <w:rsid w:val="5AA5FE60"/>
    <w:rsid w:val="5B6D5145"/>
    <w:rsid w:val="5CD938D0"/>
    <w:rsid w:val="5D6DE058"/>
    <w:rsid w:val="5E717C61"/>
    <w:rsid w:val="5EC0F08C"/>
    <w:rsid w:val="5F59898B"/>
    <w:rsid w:val="60057E14"/>
    <w:rsid w:val="6188338E"/>
    <w:rsid w:val="623AA64A"/>
    <w:rsid w:val="62CAD9B7"/>
    <w:rsid w:val="63ED6094"/>
    <w:rsid w:val="6537AC8A"/>
    <w:rsid w:val="661CA505"/>
    <w:rsid w:val="668E6095"/>
    <w:rsid w:val="66B2016A"/>
    <w:rsid w:val="66B4B57C"/>
    <w:rsid w:val="67A84832"/>
    <w:rsid w:val="67EDBF05"/>
    <w:rsid w:val="68204C2D"/>
    <w:rsid w:val="68EC9E63"/>
    <w:rsid w:val="692B0B73"/>
    <w:rsid w:val="6A004934"/>
    <w:rsid w:val="6A67512A"/>
    <w:rsid w:val="6AC13A92"/>
    <w:rsid w:val="6B802514"/>
    <w:rsid w:val="6C46E98A"/>
    <w:rsid w:val="6C656EBC"/>
    <w:rsid w:val="6CE54405"/>
    <w:rsid w:val="6D2A6DC5"/>
    <w:rsid w:val="6F7E7848"/>
    <w:rsid w:val="705E4FE1"/>
    <w:rsid w:val="70BBA4E4"/>
    <w:rsid w:val="70BCD3D4"/>
    <w:rsid w:val="70C1FDD8"/>
    <w:rsid w:val="711FA5E6"/>
    <w:rsid w:val="731C417D"/>
    <w:rsid w:val="74A667C8"/>
    <w:rsid w:val="75D2D37B"/>
    <w:rsid w:val="769841B6"/>
    <w:rsid w:val="7883D94D"/>
    <w:rsid w:val="78FE635D"/>
    <w:rsid w:val="796F5BAF"/>
    <w:rsid w:val="79BF5029"/>
    <w:rsid w:val="79FB749C"/>
    <w:rsid w:val="7A89F506"/>
    <w:rsid w:val="7AAE09DE"/>
    <w:rsid w:val="7B03715B"/>
    <w:rsid w:val="7C196E22"/>
    <w:rsid w:val="7C4713FE"/>
    <w:rsid w:val="7D26F2A1"/>
    <w:rsid w:val="7E28A856"/>
    <w:rsid w:val="7E47922F"/>
    <w:rsid w:val="7EA32C3F"/>
    <w:rsid w:val="7EACD4B8"/>
    <w:rsid w:val="7ED9D23A"/>
    <w:rsid w:val="7F42B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1032"/>
  <w15:docId w15:val="{BF479E23-740D-4D8C-859D-2A1FFC3C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14"/>
      </w:numPr>
      <w:spacing w:before="240" w:line="264" w:lineRule="auto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1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1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2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01093"/>
  </w:style>
  <w:style w:type="character" w:customStyle="1" w:styleId="fontstyle01">
    <w:name w:val="fontstyle01"/>
    <w:basedOn w:val="DefaultParagraphFont"/>
    <w:rsid w:val="0069103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66744"/>
    <w:pPr>
      <w:spacing w:line="240" w:lineRule="auto"/>
    </w:pPr>
    <w:rPr>
      <w:rFonts w:eastAsia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t\OneDrive%20-%20HAN\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C897B2B2B749969E1E5EEDF13B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0417E-51E8-45D4-8BE2-458E92464FB1}"/>
      </w:docPartPr>
      <w:docPartBody>
        <w:p w:rsidR="006F54D1" w:rsidRDefault="006F54D1">
          <w:pPr>
            <w:pStyle w:val="C8C897B2B2B749969E1E5EEDF13B1CB6"/>
          </w:pPr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80A569069B78400685E69B07BBC6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B793-CEAE-4A90-92E1-9D40FF24181C}"/>
      </w:docPartPr>
      <w:docPartBody>
        <w:p w:rsidR="006F54D1" w:rsidRDefault="006F54D1">
          <w:pPr>
            <w:pStyle w:val="80A569069B78400685E69B07BBC6250E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5"/>
    <w:rsid w:val="000113F1"/>
    <w:rsid w:val="001E0AA4"/>
    <w:rsid w:val="00311D05"/>
    <w:rsid w:val="004D071F"/>
    <w:rsid w:val="006F54D1"/>
    <w:rsid w:val="00851A0D"/>
    <w:rsid w:val="008F023C"/>
    <w:rsid w:val="00BA3F13"/>
    <w:rsid w:val="00EB33AA"/>
    <w:rsid w:val="00F4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C897B2B2B749969E1E5EEDF13B1CB6">
    <w:name w:val="C8C897B2B2B749969E1E5EEDF13B1CB6"/>
  </w:style>
  <w:style w:type="paragraph" w:customStyle="1" w:styleId="80A569069B78400685E69B07BBC6250E">
    <w:name w:val="80A569069B78400685E69B07BBC62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Loï22</b:Tag>
    <b:SourceType>InternetSite</b:SourceType>
    <b:Guid>{0437BB4F-7515-44CD-AD7B-EB752DB3DA8A}</b:Guid>
    <b:Author>
      <b:Author>
        <b:NameList>
          <b:Person>
            <b:Last>Franx</b:Last>
            <b:First>Loïs</b:First>
          </b:Person>
        </b:NameList>
      </b:Author>
    </b:Author>
    <b:Title>Gegevens Samsung-klanten zijn buitgemaakt bij hack</b:Title>
    <b:InternetSiteTitle>Tweakers.net</b:InternetSiteTitle>
    <b:Year>2022</b:Year>
    <b:Month>juli</b:Month>
    <b:Day>3</b:Day>
    <b:URL>https://tweakers.net/nieuws/200688/gegevens-samsung-klanten-zijn-buitgemaakt-bij-hack.html</b:URL>
    <b:RefOrder>1</b:RefOrder>
  </b:Source>
  <b:Source>
    <b:Tag>Sam22</b:Tag>
    <b:SourceType>InternetSite</b:SourceType>
    <b:Guid>{FB4C5C41-30C7-4285-837D-C968E078CCA4}</b:Guid>
    <b:Author>
      <b:Author>
        <b:Corporate>Samsung</b:Corporate>
      </b:Author>
    </b:Author>
    <b:Title>An important notice regarding U.S. customer information</b:Title>
    <b:InternetSiteTitle>News.Samsung.com</b:InternetSiteTitle>
    <b:Year>2022</b:Year>
    <b:Month>juli</b:Month>
    <b:Day>2</b:Day>
    <b:URL>https://news.samsung.com/us/notice-us-customer-information-cybersecurity/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FBFFDA6CE0349AB73D83BCAA44DE0" ma:contentTypeVersion="3" ma:contentTypeDescription="Een nieuw document maken." ma:contentTypeScope="" ma:versionID="c82567edec9edf2b8082b06d3ae57188">
  <xsd:schema xmlns:xsd="http://www.w3.org/2001/XMLSchema" xmlns:xs="http://www.w3.org/2001/XMLSchema" xmlns:p="http://schemas.microsoft.com/office/2006/metadata/properties" xmlns:ns2="9c28c9d3-81c3-42a8-8efd-0699baf51877" targetNamespace="http://schemas.microsoft.com/office/2006/metadata/properties" ma:root="true" ma:fieldsID="b1caaa954e34ee2d844b01e8b0a52fa2" ns2:_="">
    <xsd:import namespace="9c28c9d3-81c3-42a8-8efd-0699baf51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c9d3-81c3-42a8-8efd-0699baf5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192E31-B4BA-49EF-A7DB-F61E670F0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C5C4B-C02D-4D7A-97D8-095FDEBA5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8c9d3-81c3-42a8-8efd-0699baf5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c28c9d3-81c3-42a8-8efd-0699baf518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Document%20Template.dotx</Template>
  <TotalTime>0</TotalTime>
  <Pages>1</Pages>
  <Words>1355</Words>
  <Characters>7725</Characters>
  <Application>Microsoft Office Word</Application>
  <DocSecurity>4</DocSecurity>
  <Lines>64</Lines>
  <Paragraphs>18</Paragraphs>
  <ScaleCrop>false</ScaleCrop>
  <Company>Hogeschool van Arnhem en Nijmegen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MNSE project</dc:subject>
  <dc:creator>Timothy Swaab</dc:creator>
  <cp:keywords/>
  <cp:lastModifiedBy>Jorian Borst (student)</cp:lastModifiedBy>
  <cp:revision>233</cp:revision>
  <cp:lastPrinted>2019-08-31T07:43:00Z</cp:lastPrinted>
  <dcterms:created xsi:type="dcterms:W3CDTF">2023-11-08T07:40:00Z</dcterms:created>
  <dcterms:modified xsi:type="dcterms:W3CDTF">2023-11-09T12:31:00Z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0x0101006C3FBFFDA6CE0349AB73D83BCAA44DE0</vt:lpwstr>
  </property>
</Properties>
</file>